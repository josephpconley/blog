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87" w:rsidRPr="00AF6FA8" w:rsidRDefault="00AF6FA8" w:rsidP="000D6C87">
      <w:pPr>
        <w:pStyle w:val="SectionHeading"/>
        <w:rPr>
          <w:b/>
        </w:rPr>
      </w:pPr>
      <w:bookmarkStart w:id="0" w:name="_GoBack"/>
      <w:bookmarkEnd w:id="0"/>
      <w:r>
        <w:rPr>
          <w:b/>
        </w:rPr>
        <w:t>Skills</w:t>
      </w:r>
    </w:p>
    <w:p w:rsidR="000D6C87" w:rsidRDefault="000D6C87" w:rsidP="00BF3054">
      <w:pPr>
        <w:pStyle w:val="ListParagraph"/>
        <w:numPr>
          <w:ilvl w:val="0"/>
          <w:numId w:val="5"/>
        </w:numPr>
        <w:ind w:left="270" w:hanging="270"/>
      </w:pPr>
      <w:r>
        <w:t>Languages –</w:t>
      </w:r>
      <w:r w:rsidR="00317285">
        <w:t xml:space="preserve"> </w:t>
      </w:r>
      <w:r>
        <w:t xml:space="preserve">Scala, </w:t>
      </w:r>
      <w:r w:rsidR="00317285">
        <w:t xml:space="preserve">Java, </w:t>
      </w:r>
      <w:r>
        <w:t>SQL,</w:t>
      </w:r>
      <w:r w:rsidR="003E1C03">
        <w:t xml:space="preserve"> </w:t>
      </w:r>
      <w:r>
        <w:t xml:space="preserve">JavaScript, CSS, </w:t>
      </w:r>
      <w:r w:rsidR="007729D4">
        <w:t xml:space="preserve">HTML, </w:t>
      </w:r>
      <w:proofErr w:type="spellStart"/>
      <w:r w:rsidR="00BF1752">
        <w:t>Matlab</w:t>
      </w:r>
      <w:proofErr w:type="spellEnd"/>
      <w:r w:rsidR="00D53E6A">
        <w:t xml:space="preserve">, </w:t>
      </w:r>
      <w:r w:rsidR="00F62803">
        <w:t>Python</w:t>
      </w:r>
    </w:p>
    <w:p w:rsidR="000D6C87" w:rsidRDefault="00137F72" w:rsidP="00BF3054">
      <w:pPr>
        <w:pStyle w:val="ListParagraph"/>
        <w:numPr>
          <w:ilvl w:val="0"/>
          <w:numId w:val="5"/>
        </w:numPr>
        <w:ind w:left="270" w:hanging="270"/>
      </w:pPr>
      <w:r>
        <w:t>Frameworks – Play</w:t>
      </w:r>
      <w:r w:rsidR="000D6C87">
        <w:t xml:space="preserve">, </w:t>
      </w:r>
      <w:r w:rsidR="009D4B0C">
        <w:t xml:space="preserve">Slick, </w:t>
      </w:r>
      <w:r w:rsidR="00E6383B">
        <w:t xml:space="preserve">SBT, </w:t>
      </w:r>
      <w:proofErr w:type="spellStart"/>
      <w:r w:rsidR="00787104">
        <w:t>ScalaTest</w:t>
      </w:r>
      <w:proofErr w:type="spellEnd"/>
      <w:r w:rsidR="00787104">
        <w:t>,</w:t>
      </w:r>
      <w:r w:rsidR="00C91FD2">
        <w:t xml:space="preserve"> Spark,</w:t>
      </w:r>
      <w:r w:rsidR="00787104">
        <w:t xml:space="preserve"> </w:t>
      </w:r>
      <w:r w:rsidR="009D4B0C">
        <w:t>Knockout.js</w:t>
      </w:r>
      <w:r w:rsidR="00317285">
        <w:t xml:space="preserve">, </w:t>
      </w:r>
      <w:r w:rsidR="000D6C87">
        <w:t xml:space="preserve">jQuery, </w:t>
      </w:r>
      <w:r w:rsidR="005857C9">
        <w:t>Bootstrap</w:t>
      </w:r>
      <w:r w:rsidR="00A1061D">
        <w:t>, Semantic UI</w:t>
      </w:r>
    </w:p>
    <w:p w:rsidR="00A36B09" w:rsidRDefault="00A36B09" w:rsidP="00BF3054">
      <w:pPr>
        <w:pStyle w:val="ListParagraph"/>
        <w:numPr>
          <w:ilvl w:val="0"/>
          <w:numId w:val="5"/>
        </w:numPr>
        <w:ind w:left="270" w:hanging="270"/>
      </w:pPr>
      <w:r>
        <w:t xml:space="preserve">Databases – PostgreSQL, </w:t>
      </w:r>
      <w:r w:rsidR="00C91FD2">
        <w:t>Oracle</w:t>
      </w:r>
      <w:r w:rsidR="00C91FD2">
        <w:t xml:space="preserve">, </w:t>
      </w:r>
      <w:r w:rsidR="00317285">
        <w:t xml:space="preserve">MongoDB, </w:t>
      </w:r>
      <w:proofErr w:type="spellStart"/>
      <w:r w:rsidR="00210356">
        <w:t>Redis</w:t>
      </w:r>
      <w:proofErr w:type="spellEnd"/>
      <w:r w:rsidR="00210356">
        <w:t xml:space="preserve">, </w:t>
      </w:r>
      <w:r w:rsidR="00C91FD2">
        <w:t>H2</w:t>
      </w:r>
    </w:p>
    <w:p w:rsidR="00317285" w:rsidRDefault="00317285" w:rsidP="00BF3054">
      <w:pPr>
        <w:pStyle w:val="ListParagraph"/>
        <w:numPr>
          <w:ilvl w:val="0"/>
          <w:numId w:val="5"/>
        </w:numPr>
        <w:ind w:left="270" w:hanging="270"/>
      </w:pPr>
      <w:r>
        <w:t xml:space="preserve">Infrastructure - AWS (EC2, S3, Route 55), </w:t>
      </w:r>
      <w:proofErr w:type="spellStart"/>
      <w:r w:rsidR="00AE5FF7">
        <w:t>OpenShift</w:t>
      </w:r>
      <w:proofErr w:type="spellEnd"/>
      <w:r w:rsidR="00AE5FF7">
        <w:t xml:space="preserve">, </w:t>
      </w:r>
      <w:proofErr w:type="spellStart"/>
      <w:r>
        <w:t>Heroku</w:t>
      </w:r>
      <w:proofErr w:type="spellEnd"/>
      <w:r w:rsidR="006C1771">
        <w:t xml:space="preserve">, </w:t>
      </w:r>
      <w:proofErr w:type="spellStart"/>
      <w:r w:rsidR="006C1771">
        <w:t>lighttpd</w:t>
      </w:r>
      <w:proofErr w:type="spellEnd"/>
      <w:r w:rsidR="006C1771">
        <w:t>/</w:t>
      </w:r>
      <w:proofErr w:type="spellStart"/>
      <w:r w:rsidR="006C1771">
        <w:t>nginx</w:t>
      </w:r>
      <w:proofErr w:type="spellEnd"/>
      <w:r w:rsidR="006C1771">
        <w:t xml:space="preserve">, </w:t>
      </w:r>
      <w:proofErr w:type="spellStart"/>
      <w:r w:rsidR="006C1771">
        <w:t>Git</w:t>
      </w:r>
      <w:proofErr w:type="spellEnd"/>
    </w:p>
    <w:p w:rsidR="002619DB" w:rsidRDefault="007B779F" w:rsidP="00BF3054">
      <w:pPr>
        <w:pStyle w:val="SectionHeading"/>
        <w:rPr>
          <w:b/>
        </w:rPr>
      </w:pPr>
      <w:r w:rsidRPr="00AE5FF7">
        <w:rPr>
          <w:b/>
        </w:rPr>
        <w:t>Experience</w:t>
      </w:r>
    </w:p>
    <w:p w:rsidR="00787104" w:rsidRPr="00244BBC" w:rsidRDefault="007934B3" w:rsidP="00510DF2">
      <w:pPr>
        <w:pStyle w:val="NoSpacing"/>
        <w:rPr>
          <w:color w:val="404040" w:themeColor="text1" w:themeTint="BF"/>
        </w:rPr>
      </w:pPr>
      <w:r>
        <w:rPr>
          <w:b/>
          <w:color w:val="404040" w:themeColor="text1" w:themeTint="BF"/>
          <w:sz w:val="24"/>
          <w:szCs w:val="24"/>
        </w:rPr>
        <w:t>Chariot Solutions</w:t>
      </w:r>
      <w:r w:rsidR="00787104">
        <w:rPr>
          <w:b/>
          <w:color w:val="404040" w:themeColor="text1" w:themeTint="BF"/>
          <w:sz w:val="24"/>
          <w:szCs w:val="24"/>
        </w:rPr>
        <w:t xml:space="preserve"> | </w:t>
      </w:r>
      <w:r>
        <w:rPr>
          <w:b/>
          <w:color w:val="404040" w:themeColor="text1" w:themeTint="BF"/>
          <w:sz w:val="24"/>
          <w:szCs w:val="24"/>
        </w:rPr>
        <w:t>Fort Washington, PA</w:t>
      </w:r>
      <w:r w:rsidR="00515EA5">
        <w:rPr>
          <w:b/>
          <w:color w:val="404040" w:themeColor="text1" w:themeTint="BF"/>
          <w:sz w:val="24"/>
          <w:szCs w:val="24"/>
        </w:rPr>
        <w:tab/>
        <w:t xml:space="preserve">          </w:t>
      </w:r>
      <w:r>
        <w:rPr>
          <w:b/>
          <w:color w:val="404040" w:themeColor="text1" w:themeTint="BF"/>
          <w:sz w:val="24"/>
          <w:szCs w:val="24"/>
        </w:rPr>
        <w:t xml:space="preserve">             Contractor</w:t>
      </w:r>
      <w:r w:rsidR="00510DF2" w:rsidRPr="00244BBC">
        <w:rPr>
          <w:b/>
          <w:bCs/>
          <w:iCs/>
          <w:color w:val="404040" w:themeColor="text1" w:themeTint="BF"/>
        </w:rPr>
        <w:t xml:space="preserve"> </w:t>
      </w:r>
      <w:r w:rsidR="00510DF2" w:rsidRPr="00244BBC">
        <w:rPr>
          <w:bCs/>
          <w:iCs/>
          <w:color w:val="404040" w:themeColor="text1" w:themeTint="BF"/>
        </w:rPr>
        <w:t>(</w:t>
      </w:r>
      <w:r>
        <w:rPr>
          <w:color w:val="404040" w:themeColor="text1" w:themeTint="BF"/>
        </w:rPr>
        <w:t>3/2015 - Present</w:t>
      </w:r>
      <w:r w:rsidR="00510DF2" w:rsidRPr="00244BBC">
        <w:rPr>
          <w:color w:val="404040" w:themeColor="text1" w:themeTint="BF"/>
        </w:rPr>
        <w:t>)</w:t>
      </w:r>
    </w:p>
    <w:p w:rsidR="001D6BE8" w:rsidRDefault="001D6BE8" w:rsidP="00536B2F">
      <w:pPr>
        <w:pStyle w:val="ListParagraph"/>
        <w:numPr>
          <w:ilvl w:val="0"/>
          <w:numId w:val="5"/>
        </w:numPr>
        <w:ind w:left="270" w:hanging="270"/>
      </w:pPr>
      <w:r>
        <w:t xml:space="preserve">At IMS Health, </w:t>
      </w:r>
      <w:r w:rsidR="00525A13">
        <w:t>working on</w:t>
      </w:r>
      <w:r>
        <w:t xml:space="preserve"> a Big Data platform to allow business end-users to efficiently run and compose modular Spark jobs.  Integrated data from several dozen sources and technologies to handle ingestion and extraction.</w:t>
      </w:r>
    </w:p>
    <w:p w:rsidR="008A7347" w:rsidRDefault="007934B3" w:rsidP="00536B2F">
      <w:pPr>
        <w:pStyle w:val="ListParagraph"/>
        <w:numPr>
          <w:ilvl w:val="0"/>
          <w:numId w:val="5"/>
        </w:numPr>
        <w:ind w:left="270" w:hanging="270"/>
      </w:pPr>
      <w:r>
        <w:t>A</w:t>
      </w:r>
      <w:r w:rsidR="001D6BE8">
        <w:t xml:space="preserve">t </w:t>
      </w:r>
      <w:r>
        <w:t>Angie’s List, helped to rewri</w:t>
      </w:r>
      <w:r w:rsidR="008A7347">
        <w:t>te</w:t>
      </w:r>
      <w:r w:rsidR="00635F1E">
        <w:t xml:space="preserve"> th</w:t>
      </w:r>
      <w:r w:rsidR="00400E36">
        <w:t xml:space="preserve">e </w:t>
      </w:r>
      <w:proofErr w:type="spellStart"/>
      <w:r w:rsidR="00400E36">
        <w:t>PaymentService</w:t>
      </w:r>
      <w:proofErr w:type="spellEnd"/>
      <w:r w:rsidR="00400E36">
        <w:t xml:space="preserve"> API using</w:t>
      </w:r>
      <w:r w:rsidR="00663834">
        <w:t xml:space="preserve"> Play </w:t>
      </w:r>
      <w:r w:rsidR="00635F1E">
        <w:t>Scala</w:t>
      </w:r>
      <w:r w:rsidR="008A7347">
        <w:t xml:space="preserve"> and </w:t>
      </w:r>
      <w:r w:rsidR="00C3707A">
        <w:t>the</w:t>
      </w:r>
      <w:r w:rsidR="00FF6F8C">
        <w:t xml:space="preserve"> Cake and </w:t>
      </w:r>
      <w:proofErr w:type="spellStart"/>
      <w:r w:rsidR="00FF6F8C">
        <w:t>Microservices</w:t>
      </w:r>
      <w:proofErr w:type="spellEnd"/>
      <w:r w:rsidR="00FF6F8C">
        <w:t xml:space="preserve"> patterns</w:t>
      </w:r>
      <w:r>
        <w:t>.</w:t>
      </w:r>
      <w:r w:rsidR="00536B2F">
        <w:t xml:space="preserve">  </w:t>
      </w:r>
      <w:r w:rsidR="00E1539E">
        <w:t>I</w:t>
      </w:r>
      <w:r w:rsidR="00EF125F">
        <w:t xml:space="preserve">mplemented Swagger UI to facilitate interactive </w:t>
      </w:r>
      <w:r w:rsidR="003F7121">
        <w:t xml:space="preserve">API </w:t>
      </w:r>
      <w:r w:rsidR="00EF125F">
        <w:t>documentation</w:t>
      </w:r>
      <w:r w:rsidR="00180D4B">
        <w:t>, b</w:t>
      </w:r>
      <w:r w:rsidR="008A7347">
        <w:t xml:space="preserve">uilt </w:t>
      </w:r>
      <w:r w:rsidR="00180D4B">
        <w:t xml:space="preserve">a </w:t>
      </w:r>
      <w:r w:rsidR="008A7347">
        <w:t>prototy</w:t>
      </w:r>
      <w:r w:rsidR="00AA3ACC">
        <w:t>pe for new</w:t>
      </w:r>
      <w:r w:rsidR="00060125">
        <w:t>er</w:t>
      </w:r>
      <w:r w:rsidR="00AA3ACC">
        <w:t xml:space="preserve"> API version using Spray and </w:t>
      </w:r>
      <w:proofErr w:type="spellStart"/>
      <w:r w:rsidR="00AA3ACC">
        <w:t>Akka</w:t>
      </w:r>
      <w:proofErr w:type="spellEnd"/>
      <w:r w:rsidR="00180D4B">
        <w:t>, and w</w:t>
      </w:r>
      <w:r w:rsidR="00852A83">
        <w:t>orked</w:t>
      </w:r>
      <w:r w:rsidR="00AA3ACC">
        <w:t xml:space="preserve"> with </w:t>
      </w:r>
      <w:r w:rsidR="00934FC3">
        <w:t>operations</w:t>
      </w:r>
      <w:r w:rsidR="00AA3ACC">
        <w:t xml:space="preserve"> to customize </w:t>
      </w:r>
      <w:proofErr w:type="spellStart"/>
      <w:r w:rsidR="00AA3ACC">
        <w:t>CircleCI</w:t>
      </w:r>
      <w:proofErr w:type="spellEnd"/>
      <w:r w:rsidR="00AA3ACC">
        <w:t xml:space="preserve"> and Docker scripts to accommodate </w:t>
      </w:r>
      <w:r w:rsidR="001D6BE8">
        <w:t xml:space="preserve">the </w:t>
      </w:r>
      <w:r w:rsidR="00AA3ACC">
        <w:t>new API</w:t>
      </w:r>
    </w:p>
    <w:p w:rsidR="00E1539E" w:rsidRDefault="009B4DF2" w:rsidP="00EA7C28">
      <w:pPr>
        <w:pStyle w:val="ListParagraph"/>
        <w:numPr>
          <w:ilvl w:val="0"/>
          <w:numId w:val="5"/>
        </w:numPr>
        <w:ind w:left="270" w:hanging="270"/>
      </w:pPr>
      <w:r>
        <w:t>A</w:t>
      </w:r>
      <w:r w:rsidR="001D6BE8">
        <w:t xml:space="preserve">t </w:t>
      </w:r>
      <w:r w:rsidR="00BF1752">
        <w:t>Angie’s List</w:t>
      </w:r>
      <w:r>
        <w:t xml:space="preserve">, </w:t>
      </w:r>
      <w:r w:rsidR="00165E07">
        <w:t xml:space="preserve">enhanced the API and refactored large portions using Scala/Spray best practices.  </w:t>
      </w:r>
      <w:r w:rsidR="001D6BE8">
        <w:t>D</w:t>
      </w:r>
      <w:r w:rsidR="00165E07">
        <w:t>esigned and built an automated test framework in Scala/Spray to p</w:t>
      </w:r>
      <w:r w:rsidR="00177C10">
        <w:t>erform white-box testing of APIs and HTTP servers</w:t>
      </w:r>
      <w:r w:rsidR="00165E07">
        <w:t xml:space="preserve"> </w:t>
      </w:r>
      <w:r w:rsidR="00177C10">
        <w:t xml:space="preserve">in </w:t>
      </w:r>
      <w:r w:rsidR="00165E07">
        <w:t>any environment</w:t>
      </w:r>
    </w:p>
    <w:p w:rsidR="00317285" w:rsidRPr="00244BBC" w:rsidRDefault="00317285" w:rsidP="00244BBC">
      <w:pPr>
        <w:pStyle w:val="NoSpacing"/>
        <w:rPr>
          <w:color w:val="404040" w:themeColor="text1" w:themeTint="BF"/>
          <w:sz w:val="24"/>
          <w:szCs w:val="24"/>
        </w:rPr>
      </w:pPr>
      <w:r w:rsidRPr="00244BBC">
        <w:rPr>
          <w:b/>
          <w:color w:val="404040" w:themeColor="text1" w:themeTint="BF"/>
          <w:sz w:val="24"/>
          <w:szCs w:val="24"/>
        </w:rPr>
        <w:t>Point.io | Wayne, PA</w:t>
      </w:r>
      <w:r w:rsidR="00244BBC" w:rsidRPr="00244BBC">
        <w:rPr>
          <w:b/>
          <w:color w:val="404040" w:themeColor="text1" w:themeTint="BF"/>
          <w:sz w:val="24"/>
          <w:szCs w:val="24"/>
        </w:rPr>
        <w:tab/>
      </w:r>
      <w:r w:rsidR="00244BBC" w:rsidRPr="00244BBC">
        <w:rPr>
          <w:b/>
          <w:color w:val="404040" w:themeColor="text1" w:themeTint="BF"/>
          <w:sz w:val="24"/>
          <w:szCs w:val="24"/>
        </w:rPr>
        <w:tab/>
      </w:r>
      <w:r w:rsidR="00244BBC" w:rsidRPr="00244BBC">
        <w:rPr>
          <w:b/>
          <w:color w:val="404040" w:themeColor="text1" w:themeTint="BF"/>
          <w:sz w:val="24"/>
          <w:szCs w:val="24"/>
        </w:rPr>
        <w:tab/>
      </w:r>
      <w:r w:rsidR="00244BBC" w:rsidRPr="00244BBC">
        <w:rPr>
          <w:b/>
          <w:color w:val="404040" w:themeColor="text1" w:themeTint="BF"/>
          <w:sz w:val="24"/>
          <w:szCs w:val="24"/>
        </w:rPr>
        <w:tab/>
      </w:r>
      <w:r w:rsidR="00515EA5">
        <w:rPr>
          <w:b/>
          <w:color w:val="404040" w:themeColor="text1" w:themeTint="BF"/>
          <w:sz w:val="24"/>
          <w:szCs w:val="24"/>
        </w:rPr>
        <w:t xml:space="preserve">           </w:t>
      </w:r>
      <w:r w:rsidRPr="00244BBC">
        <w:rPr>
          <w:b/>
          <w:bCs/>
          <w:iCs/>
          <w:color w:val="404040" w:themeColor="text1" w:themeTint="BF"/>
        </w:rPr>
        <w:t>Senior Developer</w:t>
      </w:r>
      <w:r w:rsidR="00244BBC">
        <w:rPr>
          <w:b/>
          <w:bCs/>
          <w:iCs/>
          <w:color w:val="404040" w:themeColor="text1" w:themeTint="BF"/>
        </w:rPr>
        <w:t xml:space="preserve"> </w:t>
      </w:r>
      <w:r w:rsidR="00244BBC" w:rsidRPr="00244BBC">
        <w:rPr>
          <w:bCs/>
          <w:iCs/>
          <w:color w:val="404040" w:themeColor="text1" w:themeTint="BF"/>
        </w:rPr>
        <w:t>(</w:t>
      </w:r>
      <w:r w:rsidR="005C4C90">
        <w:rPr>
          <w:color w:val="404040" w:themeColor="text1" w:themeTint="BF"/>
        </w:rPr>
        <w:t>10/</w:t>
      </w:r>
      <w:r w:rsidR="007934B3">
        <w:rPr>
          <w:color w:val="404040" w:themeColor="text1" w:themeTint="BF"/>
        </w:rPr>
        <w:t>2013 – 3/2015</w:t>
      </w:r>
      <w:r w:rsidR="00244BBC">
        <w:rPr>
          <w:color w:val="404040" w:themeColor="text1" w:themeTint="BF"/>
        </w:rPr>
        <w:t>)</w:t>
      </w:r>
    </w:p>
    <w:p w:rsidR="007934B3" w:rsidRDefault="007934B3" w:rsidP="00317285">
      <w:pPr>
        <w:pStyle w:val="ListParagraph"/>
        <w:numPr>
          <w:ilvl w:val="0"/>
          <w:numId w:val="5"/>
        </w:numPr>
        <w:ind w:left="270" w:hanging="270"/>
      </w:pPr>
      <w:r>
        <w:t>Developed</w:t>
      </w:r>
      <w:r w:rsidR="000138BF">
        <w:t xml:space="preserve"> a comprehensive authentication/</w:t>
      </w:r>
      <w:r>
        <w:t xml:space="preserve">authorization framework </w:t>
      </w:r>
      <w:r w:rsidR="00525A13">
        <w:t>for the Point.io API</w:t>
      </w:r>
    </w:p>
    <w:p w:rsidR="00317285" w:rsidRDefault="00F5766D" w:rsidP="00317285">
      <w:pPr>
        <w:pStyle w:val="ListParagraph"/>
        <w:numPr>
          <w:ilvl w:val="0"/>
          <w:numId w:val="5"/>
        </w:numPr>
        <w:ind w:left="270" w:hanging="270"/>
      </w:pPr>
      <w:r>
        <w:t xml:space="preserve">Developed </w:t>
      </w:r>
      <w:r w:rsidR="00317285">
        <w:t>a BPM workflow engine</w:t>
      </w:r>
      <w:r w:rsidR="00727C62">
        <w:t xml:space="preserve"> and</w:t>
      </w:r>
      <w:r w:rsidR="00946963">
        <w:t xml:space="preserve"> API</w:t>
      </w:r>
      <w:r w:rsidR="00317285">
        <w:t xml:space="preserve"> in Play Scala leveraging the core Point.io API docum</w:t>
      </w:r>
      <w:r w:rsidR="006C1771">
        <w:t>ent platform and the open-source BPM Activiti library</w:t>
      </w:r>
    </w:p>
    <w:p w:rsidR="00FB4F47" w:rsidRDefault="00FB4F47" w:rsidP="00FB4F47">
      <w:pPr>
        <w:pStyle w:val="ListParagraph"/>
        <w:numPr>
          <w:ilvl w:val="0"/>
          <w:numId w:val="5"/>
        </w:numPr>
        <w:ind w:left="270" w:hanging="270"/>
      </w:pPr>
      <w:r>
        <w:t xml:space="preserve">Developed front-end </w:t>
      </w:r>
      <w:r w:rsidR="00F02B2E">
        <w:t>reactive</w:t>
      </w:r>
      <w:r>
        <w:t xml:space="preserve"> marketing tools using the workflow engine and Ember.js</w:t>
      </w:r>
    </w:p>
    <w:p w:rsidR="00317285" w:rsidRDefault="00317285" w:rsidP="00317285">
      <w:pPr>
        <w:pStyle w:val="ListParagraph"/>
        <w:numPr>
          <w:ilvl w:val="0"/>
          <w:numId w:val="5"/>
        </w:numPr>
        <w:ind w:left="270" w:hanging="270"/>
      </w:pPr>
      <w:r>
        <w:t xml:space="preserve">As the "performance czar", developed </w:t>
      </w:r>
      <w:r w:rsidR="006C1771">
        <w:t xml:space="preserve">cross-cutting solutions for JVM-based </w:t>
      </w:r>
      <w:r>
        <w:t>applicat</w:t>
      </w:r>
      <w:r w:rsidR="006C1771">
        <w:t xml:space="preserve">ions to track performance metrics, store them in MongoDB, and provide an interface to analyze </w:t>
      </w:r>
      <w:r w:rsidR="00A60E7B">
        <w:t>the data</w:t>
      </w:r>
    </w:p>
    <w:p w:rsidR="00A832E7" w:rsidRDefault="00A832E7" w:rsidP="00A832E7">
      <w:pPr>
        <w:pStyle w:val="ListParagraph"/>
        <w:numPr>
          <w:ilvl w:val="0"/>
          <w:numId w:val="5"/>
        </w:numPr>
        <w:ind w:left="270" w:hanging="270"/>
      </w:pPr>
      <w:r>
        <w:t>Built a Play Scala application to interactively test the Java library of the core API using Specs2</w:t>
      </w:r>
    </w:p>
    <w:p w:rsidR="00404728" w:rsidRPr="00317285" w:rsidRDefault="00404728" w:rsidP="00317285">
      <w:pPr>
        <w:pStyle w:val="ListParagraph"/>
        <w:numPr>
          <w:ilvl w:val="0"/>
          <w:numId w:val="5"/>
        </w:numPr>
        <w:ind w:left="270" w:hanging="270"/>
      </w:pPr>
      <w:r>
        <w:t xml:space="preserve">Led </w:t>
      </w:r>
      <w:r w:rsidR="00A60E7B">
        <w:t>se</w:t>
      </w:r>
      <w:r>
        <w:t>minars on be</w:t>
      </w:r>
      <w:r w:rsidR="00C7118E">
        <w:t>st practices for Scala/</w:t>
      </w:r>
      <w:r w:rsidR="00A60E7B">
        <w:t xml:space="preserve">Play and wrote complementary blog posts </w:t>
      </w:r>
      <w:r w:rsidR="00C7118E">
        <w:t>to that end</w:t>
      </w:r>
    </w:p>
    <w:p w:rsidR="00317285" w:rsidRPr="001916DE" w:rsidRDefault="0013386C" w:rsidP="001916DE">
      <w:pPr>
        <w:pStyle w:val="NoSpacing"/>
        <w:rPr>
          <w:color w:val="404040" w:themeColor="text1" w:themeTint="BF"/>
          <w:sz w:val="24"/>
          <w:szCs w:val="24"/>
        </w:rPr>
      </w:pPr>
      <w:r w:rsidRPr="00D164D1">
        <w:rPr>
          <w:b/>
          <w:color w:val="404040" w:themeColor="text1" w:themeTint="BF"/>
          <w:sz w:val="24"/>
          <w:szCs w:val="24"/>
        </w:rPr>
        <w:t>Mainstream Integration | Philadelphia, PA</w:t>
      </w:r>
      <w:r w:rsidR="002257D7">
        <w:rPr>
          <w:b/>
          <w:color w:val="404040" w:themeColor="text1" w:themeTint="BF"/>
          <w:sz w:val="24"/>
          <w:szCs w:val="24"/>
        </w:rPr>
        <w:tab/>
      </w:r>
      <w:r w:rsidR="00515EA5">
        <w:rPr>
          <w:b/>
          <w:color w:val="404040" w:themeColor="text1" w:themeTint="BF"/>
          <w:sz w:val="24"/>
          <w:szCs w:val="24"/>
        </w:rPr>
        <w:t xml:space="preserve">   </w:t>
      </w:r>
      <w:r w:rsidR="00645D41">
        <w:rPr>
          <w:b/>
          <w:color w:val="404040" w:themeColor="text1" w:themeTint="BF"/>
          <w:sz w:val="24"/>
          <w:szCs w:val="24"/>
        </w:rPr>
        <w:t xml:space="preserve">         </w:t>
      </w:r>
      <w:r w:rsidR="00645D41">
        <w:rPr>
          <w:b/>
          <w:bCs/>
          <w:iCs/>
          <w:color w:val="404040" w:themeColor="text1" w:themeTint="BF"/>
        </w:rPr>
        <w:t xml:space="preserve">Co-founder/CTO </w:t>
      </w:r>
      <w:r w:rsidR="002257D7" w:rsidRPr="002257D7">
        <w:rPr>
          <w:bCs/>
          <w:iCs/>
          <w:color w:val="404040" w:themeColor="text1" w:themeTint="BF"/>
        </w:rPr>
        <w:t>(</w:t>
      </w:r>
      <w:r w:rsidR="002257D7" w:rsidRPr="002257D7">
        <w:rPr>
          <w:color w:val="404040" w:themeColor="text1" w:themeTint="BF"/>
        </w:rPr>
        <w:t>10/2011 - 10/</w:t>
      </w:r>
      <w:r w:rsidR="00317285" w:rsidRPr="002257D7">
        <w:rPr>
          <w:color w:val="404040" w:themeColor="text1" w:themeTint="BF"/>
        </w:rPr>
        <w:t>201</w:t>
      </w:r>
      <w:r w:rsidR="002257D7" w:rsidRPr="002257D7">
        <w:rPr>
          <w:color w:val="404040" w:themeColor="text1" w:themeTint="BF"/>
        </w:rPr>
        <w:t>3</w:t>
      </w:r>
      <w:r w:rsidR="002257D7" w:rsidRPr="002257D7">
        <w:rPr>
          <w:bCs/>
          <w:i/>
          <w:iCs/>
        </w:rPr>
        <w:t>)</w:t>
      </w:r>
    </w:p>
    <w:p w:rsidR="00A36B09" w:rsidRDefault="00BF3054" w:rsidP="001C6CEF">
      <w:pPr>
        <w:pStyle w:val="ListParagraph"/>
        <w:numPr>
          <w:ilvl w:val="0"/>
          <w:numId w:val="5"/>
        </w:numPr>
        <w:ind w:left="270" w:hanging="270"/>
      </w:pPr>
      <w:r>
        <w:t xml:space="preserve">Developed and maintained enterprise web applications </w:t>
      </w:r>
      <w:r w:rsidR="000138BF">
        <w:t xml:space="preserve">focused on data integration </w:t>
      </w:r>
      <w:r>
        <w:t xml:space="preserve">for clients in </w:t>
      </w:r>
      <w:r w:rsidR="00EE0457">
        <w:t xml:space="preserve">healthcare and logistics </w:t>
      </w:r>
      <w:r w:rsidR="000138BF">
        <w:t xml:space="preserve">industries </w:t>
      </w:r>
      <w:r w:rsidR="00EE0457">
        <w:t>using</w:t>
      </w:r>
      <w:r>
        <w:t xml:space="preserve"> Play</w:t>
      </w:r>
      <w:r w:rsidR="000138BF">
        <w:t xml:space="preserve"> (Java and Scala)</w:t>
      </w:r>
      <w:r>
        <w:t xml:space="preserve">, </w:t>
      </w:r>
      <w:r w:rsidR="00525A13">
        <w:t>Knockout.js</w:t>
      </w:r>
      <w:r w:rsidR="00AA17E8">
        <w:t>,</w:t>
      </w:r>
      <w:r w:rsidR="00913DCB">
        <w:t xml:space="preserve"> </w:t>
      </w:r>
      <w:r w:rsidR="00A36B09">
        <w:t>and PostgreSQL</w:t>
      </w:r>
    </w:p>
    <w:p w:rsidR="00BF3054" w:rsidRDefault="00BF3054" w:rsidP="001C6CEF">
      <w:pPr>
        <w:pStyle w:val="ListParagraph"/>
        <w:numPr>
          <w:ilvl w:val="0"/>
          <w:numId w:val="5"/>
        </w:numPr>
        <w:ind w:left="270" w:hanging="270"/>
      </w:pPr>
      <w:r>
        <w:t>Administered development and production environments on AWS by setting up web and database servers and monitoring these systems using Nagios</w:t>
      </w:r>
      <w:r w:rsidR="00AA17E8">
        <w:t xml:space="preserve"> and </w:t>
      </w:r>
      <w:r w:rsidR="00FD29F3">
        <w:t>New Relic</w:t>
      </w:r>
    </w:p>
    <w:p w:rsidR="00BF3054" w:rsidRDefault="00BF3054" w:rsidP="00BF3054">
      <w:pPr>
        <w:pStyle w:val="ListParagraph"/>
        <w:numPr>
          <w:ilvl w:val="0"/>
          <w:numId w:val="5"/>
        </w:numPr>
        <w:ind w:left="270" w:hanging="270"/>
      </w:pPr>
      <w:r>
        <w:t>Responsib</w:t>
      </w:r>
      <w:r w:rsidR="00A36B09">
        <w:t xml:space="preserve">le for database administration </w:t>
      </w:r>
      <w:r>
        <w:t>and development</w:t>
      </w:r>
      <w:r w:rsidR="00EE0457">
        <w:t xml:space="preserve"> for </w:t>
      </w:r>
      <w:r w:rsidR="00A36B09">
        <w:t>PostgreSQL</w:t>
      </w:r>
      <w:r w:rsidR="00EE0457">
        <w:t xml:space="preserve">, </w:t>
      </w:r>
      <w:proofErr w:type="spellStart"/>
      <w:r w:rsidR="00EE0457">
        <w:t>Redis</w:t>
      </w:r>
      <w:proofErr w:type="spellEnd"/>
      <w:r w:rsidR="00EE0457">
        <w:t>, and S3</w:t>
      </w:r>
    </w:p>
    <w:p w:rsidR="00EE0457" w:rsidRDefault="00EE0457" w:rsidP="00BF3054">
      <w:pPr>
        <w:pStyle w:val="ListParagraph"/>
        <w:numPr>
          <w:ilvl w:val="0"/>
          <w:numId w:val="5"/>
        </w:numPr>
        <w:ind w:left="270" w:hanging="270"/>
      </w:pPr>
      <w:r>
        <w:t>Performed basic sales functions by interacting with prospective clients, and perform</w:t>
      </w:r>
      <w:r w:rsidR="00BE1AF7">
        <w:t>ing</w:t>
      </w:r>
      <w:r>
        <w:t xml:space="preserve"> systems evaluations to gather requir</w:t>
      </w:r>
      <w:r w:rsidR="0056422A">
        <w:t>e</w:t>
      </w:r>
      <w:r>
        <w:t xml:space="preserve">ments and </w:t>
      </w:r>
      <w:r w:rsidR="00D44E3B">
        <w:t>build proposals for</w:t>
      </w:r>
      <w:r>
        <w:t xml:space="preserve"> custom technology </w:t>
      </w:r>
      <w:r w:rsidR="00E17186">
        <w:t>solutions</w:t>
      </w:r>
    </w:p>
    <w:p w:rsidR="00BF3054" w:rsidRPr="006E6C71" w:rsidRDefault="00BF3054" w:rsidP="006E6C71">
      <w:pPr>
        <w:pStyle w:val="NoSpacing"/>
        <w:rPr>
          <w:b/>
          <w:color w:val="404040" w:themeColor="text1" w:themeTint="BF"/>
        </w:rPr>
      </w:pPr>
      <w:proofErr w:type="spellStart"/>
      <w:r w:rsidRPr="00D164D1">
        <w:rPr>
          <w:b/>
          <w:color w:val="404040" w:themeColor="text1" w:themeTint="BF"/>
          <w:sz w:val="24"/>
          <w:szCs w:val="24"/>
        </w:rPr>
        <w:t>Planalytics</w:t>
      </w:r>
      <w:proofErr w:type="spellEnd"/>
      <w:r w:rsidRPr="00D164D1">
        <w:rPr>
          <w:b/>
          <w:color w:val="404040" w:themeColor="text1" w:themeTint="BF"/>
          <w:sz w:val="24"/>
          <w:szCs w:val="24"/>
        </w:rPr>
        <w:t>, Inc.</w:t>
      </w:r>
      <w:r w:rsidR="0013386C" w:rsidRPr="00D164D1">
        <w:rPr>
          <w:b/>
          <w:color w:val="404040" w:themeColor="text1" w:themeTint="BF"/>
          <w:sz w:val="24"/>
          <w:szCs w:val="24"/>
        </w:rPr>
        <w:t xml:space="preserve"> |</w:t>
      </w:r>
      <w:r w:rsidRPr="00D164D1">
        <w:rPr>
          <w:b/>
          <w:color w:val="404040" w:themeColor="text1" w:themeTint="BF"/>
          <w:sz w:val="24"/>
          <w:szCs w:val="24"/>
        </w:rPr>
        <w:t xml:space="preserve"> Berwyn, PA</w:t>
      </w:r>
      <w:r w:rsidR="006E6C71">
        <w:rPr>
          <w:b/>
          <w:color w:val="404040" w:themeColor="text1" w:themeTint="BF"/>
          <w:sz w:val="24"/>
          <w:szCs w:val="24"/>
        </w:rPr>
        <w:tab/>
      </w:r>
      <w:r w:rsidR="006E6C71">
        <w:rPr>
          <w:b/>
          <w:color w:val="404040" w:themeColor="text1" w:themeTint="BF"/>
          <w:sz w:val="24"/>
          <w:szCs w:val="24"/>
        </w:rPr>
        <w:tab/>
      </w:r>
      <w:r w:rsidRPr="006E6C71">
        <w:rPr>
          <w:b/>
          <w:bCs/>
          <w:iCs/>
          <w:color w:val="404040" w:themeColor="text1" w:themeTint="BF"/>
        </w:rPr>
        <w:t>Enterprise Application Developer</w:t>
      </w:r>
      <w:r w:rsidRPr="006E6C71">
        <w:rPr>
          <w:bCs/>
          <w:iCs/>
          <w:color w:val="404040" w:themeColor="text1" w:themeTint="BF"/>
        </w:rPr>
        <w:t xml:space="preserve"> </w:t>
      </w:r>
      <w:r w:rsidR="006E6C71" w:rsidRPr="006E6C71">
        <w:rPr>
          <w:bCs/>
          <w:iCs/>
          <w:color w:val="404040" w:themeColor="text1" w:themeTint="BF"/>
        </w:rPr>
        <w:t>(6/</w:t>
      </w:r>
      <w:r w:rsidR="006E6C71" w:rsidRPr="006E6C71">
        <w:rPr>
          <w:color w:val="404040" w:themeColor="text1" w:themeTint="BF"/>
        </w:rPr>
        <w:t>2011 - 2/2013)</w:t>
      </w:r>
    </w:p>
    <w:p w:rsidR="000A2A26" w:rsidRDefault="00EB3DED" w:rsidP="001C6CEF">
      <w:pPr>
        <w:pStyle w:val="ListParagraph"/>
        <w:numPr>
          <w:ilvl w:val="0"/>
          <w:numId w:val="5"/>
        </w:numPr>
        <w:ind w:left="270" w:hanging="270"/>
      </w:pPr>
      <w:r>
        <w:t xml:space="preserve">Maintained and enhanced a </w:t>
      </w:r>
      <w:r w:rsidR="00323C2C">
        <w:t xml:space="preserve">SaaS suite of </w:t>
      </w:r>
      <w:r w:rsidR="00BF3054" w:rsidRPr="000F2808">
        <w:t>web applications built in J</w:t>
      </w:r>
      <w:r w:rsidR="00BF3054">
        <w:t>SF</w:t>
      </w:r>
      <w:r w:rsidR="004E6709">
        <w:t xml:space="preserve"> and Java</w:t>
      </w:r>
    </w:p>
    <w:p w:rsidR="000A2A26" w:rsidRDefault="000A2A26" w:rsidP="001C6CEF">
      <w:pPr>
        <w:pStyle w:val="ListParagraph"/>
        <w:numPr>
          <w:ilvl w:val="0"/>
          <w:numId w:val="5"/>
        </w:numPr>
        <w:ind w:left="270" w:hanging="270"/>
      </w:pPr>
      <w:r>
        <w:t>Improved a proprietary Java framework for long-running jobs, resolving performance bottlenecks</w:t>
      </w:r>
    </w:p>
    <w:p w:rsidR="000A2A26" w:rsidRDefault="000A2A26" w:rsidP="001C6CEF">
      <w:pPr>
        <w:pStyle w:val="ListParagraph"/>
        <w:numPr>
          <w:ilvl w:val="0"/>
          <w:numId w:val="5"/>
        </w:numPr>
        <w:ind w:left="270" w:hanging="270"/>
      </w:pPr>
      <w:r>
        <w:t>Wrote scripts for Oracle ETL transactions and for statistics processing using R</w:t>
      </w:r>
    </w:p>
    <w:p w:rsidR="00BF3054" w:rsidRDefault="00BF3054" w:rsidP="001C6CEF">
      <w:pPr>
        <w:pStyle w:val="ListParagraph"/>
        <w:numPr>
          <w:ilvl w:val="0"/>
          <w:numId w:val="5"/>
        </w:numPr>
        <w:ind w:left="270" w:hanging="270"/>
      </w:pPr>
      <w:r>
        <w:t xml:space="preserve">Enhanced a proprietary widget framework </w:t>
      </w:r>
      <w:r w:rsidR="000A2A26">
        <w:t xml:space="preserve">built in </w:t>
      </w:r>
      <w:proofErr w:type="spellStart"/>
      <w:r w:rsidR="000A2A26">
        <w:t>Restlet</w:t>
      </w:r>
      <w:proofErr w:type="spellEnd"/>
      <w:r w:rsidR="000A2A26">
        <w:t xml:space="preserve"> and </w:t>
      </w:r>
      <w:proofErr w:type="spellStart"/>
      <w:r w:rsidR="000A2A26">
        <w:t>Freemarker</w:t>
      </w:r>
      <w:proofErr w:type="spellEnd"/>
    </w:p>
    <w:p w:rsidR="000A2A26" w:rsidRPr="001C6CEF" w:rsidRDefault="00BF3054" w:rsidP="000A2A26">
      <w:pPr>
        <w:pStyle w:val="ListParagraph"/>
        <w:numPr>
          <w:ilvl w:val="0"/>
          <w:numId w:val="5"/>
        </w:numPr>
        <w:ind w:left="270" w:hanging="270"/>
      </w:pPr>
      <w:r>
        <w:lastRenderedPageBreak/>
        <w:t>Enhanced/modified</w:t>
      </w:r>
      <w:r w:rsidRPr="000F2808">
        <w:t xml:space="preserve"> SAP's </w:t>
      </w:r>
      <w:proofErr w:type="spellStart"/>
      <w:r w:rsidRPr="000F2808">
        <w:t>BusinessObjects</w:t>
      </w:r>
      <w:proofErr w:type="spellEnd"/>
      <w:r w:rsidRPr="000F2808">
        <w:t xml:space="preserve"> suite</w:t>
      </w:r>
      <w:r>
        <w:t xml:space="preserve"> for use in internal/external </w:t>
      </w:r>
      <w:r w:rsidR="000A2A26">
        <w:t>reporting</w:t>
      </w:r>
    </w:p>
    <w:p w:rsidR="00BF3054" w:rsidRPr="0006152A" w:rsidRDefault="001C6CEF" w:rsidP="0006152A">
      <w:pPr>
        <w:pStyle w:val="NoSpacing"/>
        <w:rPr>
          <w:b/>
          <w:color w:val="404040" w:themeColor="text1" w:themeTint="BF"/>
          <w:sz w:val="24"/>
          <w:szCs w:val="24"/>
        </w:rPr>
      </w:pPr>
      <w:r w:rsidRPr="00D164D1">
        <w:rPr>
          <w:b/>
          <w:color w:val="404040" w:themeColor="text1" w:themeTint="BF"/>
          <w:sz w:val="24"/>
          <w:szCs w:val="24"/>
        </w:rPr>
        <w:t xml:space="preserve">BDP International </w:t>
      </w:r>
      <w:r w:rsidR="0013386C" w:rsidRPr="00D164D1">
        <w:rPr>
          <w:b/>
          <w:color w:val="404040" w:themeColor="text1" w:themeTint="BF"/>
          <w:sz w:val="24"/>
          <w:szCs w:val="24"/>
        </w:rPr>
        <w:t>|</w:t>
      </w:r>
      <w:r w:rsidR="00BF3054" w:rsidRPr="00D164D1">
        <w:rPr>
          <w:b/>
          <w:color w:val="404040" w:themeColor="text1" w:themeTint="BF"/>
          <w:sz w:val="24"/>
          <w:szCs w:val="24"/>
        </w:rPr>
        <w:t xml:space="preserve"> </w:t>
      </w:r>
      <w:r w:rsidRPr="00D164D1">
        <w:rPr>
          <w:b/>
          <w:color w:val="404040" w:themeColor="text1" w:themeTint="BF"/>
          <w:sz w:val="24"/>
          <w:szCs w:val="24"/>
        </w:rPr>
        <w:t>Philadelphia</w:t>
      </w:r>
      <w:r w:rsidR="00BF3054" w:rsidRPr="00D164D1">
        <w:rPr>
          <w:b/>
          <w:color w:val="404040" w:themeColor="text1" w:themeTint="BF"/>
          <w:sz w:val="24"/>
          <w:szCs w:val="24"/>
        </w:rPr>
        <w:t xml:space="preserve">, </w:t>
      </w:r>
      <w:proofErr w:type="gramStart"/>
      <w:r w:rsidR="00BF3054" w:rsidRPr="0006152A">
        <w:rPr>
          <w:b/>
          <w:bCs/>
          <w:iCs/>
          <w:color w:val="404040" w:themeColor="text1" w:themeTint="BF"/>
        </w:rPr>
        <w:t>PA</w:t>
      </w:r>
      <w:r w:rsidR="0006152A">
        <w:rPr>
          <w:b/>
          <w:bCs/>
          <w:iCs/>
          <w:color w:val="404040" w:themeColor="text1" w:themeTint="BF"/>
        </w:rPr>
        <w:t xml:space="preserve">  </w:t>
      </w:r>
      <w:r w:rsidR="00BF3054" w:rsidRPr="0006152A">
        <w:rPr>
          <w:b/>
          <w:color w:val="404040" w:themeColor="text1" w:themeTint="BF"/>
        </w:rPr>
        <w:t>Application</w:t>
      </w:r>
      <w:proofErr w:type="gramEnd"/>
      <w:r w:rsidR="0006152A" w:rsidRPr="0006152A">
        <w:rPr>
          <w:b/>
          <w:color w:val="404040" w:themeColor="text1" w:themeTint="BF"/>
        </w:rPr>
        <w:t>/</w:t>
      </w:r>
      <w:r w:rsidRPr="0006152A">
        <w:rPr>
          <w:b/>
          <w:color w:val="404040" w:themeColor="text1" w:themeTint="BF"/>
        </w:rPr>
        <w:t>Integration</w:t>
      </w:r>
      <w:r w:rsidR="00BF3054" w:rsidRPr="0006152A">
        <w:rPr>
          <w:b/>
          <w:color w:val="404040" w:themeColor="text1" w:themeTint="BF"/>
        </w:rPr>
        <w:t xml:space="preserve"> Developer</w:t>
      </w:r>
      <w:r w:rsidR="0006152A">
        <w:rPr>
          <w:color w:val="404040" w:themeColor="text1" w:themeTint="BF"/>
        </w:rPr>
        <w:t xml:space="preserve"> (6/2009 - 5/2011)</w:t>
      </w:r>
    </w:p>
    <w:p w:rsidR="001C6CEF" w:rsidRDefault="00221EF4" w:rsidP="001C6CEF">
      <w:pPr>
        <w:pStyle w:val="ListParagraph"/>
        <w:numPr>
          <w:ilvl w:val="0"/>
          <w:numId w:val="5"/>
        </w:numPr>
        <w:ind w:left="270" w:hanging="270"/>
      </w:pPr>
      <w:r>
        <w:t>Used Java/Struts/JS</w:t>
      </w:r>
      <w:r w:rsidR="001C6CEF">
        <w:t xml:space="preserve"> to develop </w:t>
      </w:r>
      <w:r w:rsidR="001A5C4B">
        <w:t xml:space="preserve">logistics </w:t>
      </w:r>
      <w:r w:rsidR="001C6CEF">
        <w:t xml:space="preserve">applications </w:t>
      </w:r>
      <w:r>
        <w:t>used by</w:t>
      </w:r>
      <w:r w:rsidR="001C6CEF">
        <w:t xml:space="preserve"> </w:t>
      </w:r>
      <w:r>
        <w:t>several international companies</w:t>
      </w:r>
    </w:p>
    <w:p w:rsidR="001C6CEF" w:rsidRDefault="001C6CEF" w:rsidP="001C6CEF">
      <w:pPr>
        <w:pStyle w:val="ListParagraph"/>
        <w:numPr>
          <w:ilvl w:val="0"/>
          <w:numId w:val="5"/>
        </w:numPr>
        <w:ind w:left="270" w:hanging="270"/>
      </w:pPr>
      <w:r>
        <w:t>Used integration tools (JCAPS) and PL/SQL to tr</w:t>
      </w:r>
      <w:r w:rsidR="00221EF4">
        <w:t>anslate and process client data for ETL</w:t>
      </w:r>
    </w:p>
    <w:p w:rsidR="001C6CEF" w:rsidRDefault="001C6CEF" w:rsidP="001C6CEF">
      <w:pPr>
        <w:pStyle w:val="ListParagraph"/>
        <w:numPr>
          <w:ilvl w:val="0"/>
          <w:numId w:val="5"/>
        </w:numPr>
        <w:ind w:left="270" w:hanging="270"/>
      </w:pPr>
      <w:r>
        <w:t>Interacted daily with the business owners to establish requirements and meet cl</w:t>
      </w:r>
      <w:r w:rsidR="00221EF4">
        <w:t>ient needs</w:t>
      </w:r>
    </w:p>
    <w:p w:rsidR="001C6CEF" w:rsidRDefault="001C6CEF" w:rsidP="001C6CEF">
      <w:pPr>
        <w:pStyle w:val="ListParagraph"/>
        <w:numPr>
          <w:ilvl w:val="0"/>
          <w:numId w:val="5"/>
        </w:numPr>
        <w:ind w:left="270" w:hanging="270"/>
      </w:pPr>
      <w:r>
        <w:t>Demoed web applications to both internal re</w:t>
      </w:r>
      <w:r w:rsidR="00E17186">
        <w:t>sources and prospective clients</w:t>
      </w:r>
    </w:p>
    <w:p w:rsidR="001C6CEF" w:rsidRPr="001C6CEF" w:rsidRDefault="001C6CEF" w:rsidP="001C6CEF">
      <w:pPr>
        <w:pStyle w:val="ListParagraph"/>
        <w:numPr>
          <w:ilvl w:val="0"/>
          <w:numId w:val="5"/>
        </w:numPr>
        <w:ind w:left="270" w:hanging="270"/>
      </w:pPr>
      <w:r>
        <w:t>Earned a</w:t>
      </w:r>
      <w:r w:rsidR="002572FD">
        <w:t>wards for</w:t>
      </w:r>
      <w:r>
        <w:t xml:space="preserve"> </w:t>
      </w:r>
      <w:r w:rsidR="002572FD">
        <w:t xml:space="preserve">Team Dedication </w:t>
      </w:r>
      <w:r w:rsidRPr="001C6CEF">
        <w:t>(March 2010), Customer Service (April 2010), and Process Im</w:t>
      </w:r>
      <w:r w:rsidR="00E17186">
        <w:t>provement (November 2010)</w:t>
      </w:r>
      <w:r w:rsidR="002572FD">
        <w:t xml:space="preserve"> based on my work on our nationally-recognized ISF application</w:t>
      </w:r>
    </w:p>
    <w:p w:rsidR="001C6CEF" w:rsidRPr="00E469E9" w:rsidRDefault="001C6CEF" w:rsidP="00E469E9">
      <w:pPr>
        <w:pStyle w:val="NoSpacing"/>
        <w:rPr>
          <w:b/>
          <w:color w:val="404040" w:themeColor="text1" w:themeTint="BF"/>
          <w:sz w:val="24"/>
          <w:szCs w:val="24"/>
        </w:rPr>
      </w:pPr>
      <w:r w:rsidRPr="00D164D1">
        <w:rPr>
          <w:b/>
          <w:color w:val="404040" w:themeColor="text1" w:themeTint="BF"/>
          <w:sz w:val="24"/>
          <w:szCs w:val="24"/>
        </w:rPr>
        <w:t>Tufts University | Boston, MA</w:t>
      </w:r>
      <w:r w:rsidR="00E469E9">
        <w:rPr>
          <w:b/>
          <w:color w:val="404040" w:themeColor="text1" w:themeTint="BF"/>
          <w:sz w:val="24"/>
          <w:szCs w:val="24"/>
        </w:rPr>
        <w:tab/>
      </w:r>
      <w:r w:rsidR="00E469E9">
        <w:rPr>
          <w:b/>
          <w:color w:val="404040" w:themeColor="text1" w:themeTint="BF"/>
          <w:sz w:val="24"/>
          <w:szCs w:val="24"/>
        </w:rPr>
        <w:tab/>
      </w:r>
      <w:r w:rsidR="00E469E9">
        <w:rPr>
          <w:b/>
          <w:color w:val="404040" w:themeColor="text1" w:themeTint="BF"/>
          <w:sz w:val="24"/>
          <w:szCs w:val="24"/>
        </w:rPr>
        <w:tab/>
        <w:t xml:space="preserve">           </w:t>
      </w:r>
      <w:r w:rsidRPr="00E469E9">
        <w:rPr>
          <w:b/>
          <w:bCs/>
          <w:iCs/>
          <w:color w:val="404040" w:themeColor="text1" w:themeTint="BF"/>
        </w:rPr>
        <w:t xml:space="preserve">ITS Student Trainer </w:t>
      </w:r>
      <w:r w:rsidR="00E469E9">
        <w:rPr>
          <w:color w:val="404040" w:themeColor="text1" w:themeTint="BF"/>
        </w:rPr>
        <w:t>(9/2008 - 7/2009)</w:t>
      </w:r>
    </w:p>
    <w:p w:rsidR="001C6CEF" w:rsidRPr="001A5C4B" w:rsidRDefault="001C6CEF" w:rsidP="001A5C4B">
      <w:pPr>
        <w:pStyle w:val="ListParagraph"/>
        <w:numPr>
          <w:ilvl w:val="0"/>
          <w:numId w:val="5"/>
        </w:numPr>
        <w:ind w:left="270" w:hanging="270"/>
      </w:pPr>
      <w:r>
        <w:t>Helped administer training sessions for programs like MS Office, Mozilla, and Adobe</w:t>
      </w:r>
    </w:p>
    <w:p w:rsidR="001C6CEF" w:rsidRPr="001A5C4B" w:rsidRDefault="001C6CEF" w:rsidP="001A5C4B">
      <w:pPr>
        <w:pStyle w:val="ListParagraph"/>
        <w:numPr>
          <w:ilvl w:val="0"/>
          <w:numId w:val="5"/>
        </w:numPr>
        <w:ind w:left="270" w:hanging="270"/>
      </w:pPr>
      <w:r>
        <w:t>Created a variety of learning manuals for these programs using MS Office and updated website information and graphics using Microsoft FrontPage 2003</w:t>
      </w:r>
    </w:p>
    <w:p w:rsidR="001A5C4B" w:rsidRDefault="001C6CEF" w:rsidP="001A5C4B">
      <w:pPr>
        <w:pStyle w:val="ListParagraph"/>
        <w:keepNext/>
        <w:numPr>
          <w:ilvl w:val="0"/>
          <w:numId w:val="5"/>
        </w:numPr>
        <w:spacing w:after="0"/>
        <w:ind w:left="270" w:hanging="270"/>
      </w:pPr>
      <w:r>
        <w:t xml:space="preserve">Provided individual tutoring sessions for </w:t>
      </w:r>
      <w:r w:rsidR="00EB6E65">
        <w:t>students, faculty, and staff</w:t>
      </w:r>
    </w:p>
    <w:p w:rsidR="001A5C4B" w:rsidRDefault="001A5C4B" w:rsidP="001C6CEF">
      <w:pPr>
        <w:pStyle w:val="NoSpacing"/>
        <w:rPr>
          <w:color w:val="404040" w:themeColor="text1" w:themeTint="BF"/>
          <w:sz w:val="24"/>
          <w:szCs w:val="24"/>
        </w:rPr>
      </w:pPr>
    </w:p>
    <w:p w:rsidR="001C6CEF" w:rsidRPr="00901EB7" w:rsidRDefault="00901EB7" w:rsidP="00901EB7">
      <w:pPr>
        <w:pStyle w:val="NoSpacing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ACE USA Ins.</w:t>
      </w:r>
      <w:r w:rsidR="001C6CEF" w:rsidRPr="00D164D1">
        <w:rPr>
          <w:b/>
          <w:color w:val="404040" w:themeColor="text1" w:themeTint="BF"/>
          <w:sz w:val="24"/>
          <w:szCs w:val="24"/>
        </w:rPr>
        <w:t xml:space="preserve"> Co. | Philadelphia, </w:t>
      </w:r>
      <w:r w:rsidR="00515EA5">
        <w:rPr>
          <w:b/>
          <w:bCs/>
          <w:iCs/>
          <w:color w:val="404040" w:themeColor="text1" w:themeTint="BF"/>
        </w:rPr>
        <w:t>PA</w:t>
      </w:r>
      <w:r w:rsidR="00515EA5">
        <w:rPr>
          <w:b/>
          <w:bCs/>
          <w:iCs/>
          <w:color w:val="404040" w:themeColor="text1" w:themeTint="BF"/>
        </w:rPr>
        <w:tab/>
      </w:r>
      <w:r w:rsidR="00515EA5">
        <w:rPr>
          <w:b/>
          <w:bCs/>
          <w:iCs/>
          <w:color w:val="404040" w:themeColor="text1" w:themeTint="BF"/>
        </w:rPr>
        <w:tab/>
        <w:t xml:space="preserve">          </w:t>
      </w:r>
      <w:r w:rsidR="001C6CEF" w:rsidRPr="00901EB7">
        <w:rPr>
          <w:b/>
          <w:color w:val="404040" w:themeColor="text1" w:themeTint="BF"/>
        </w:rPr>
        <w:t>Actuarial Assistant</w:t>
      </w:r>
      <w:r>
        <w:rPr>
          <w:color w:val="404040" w:themeColor="text1" w:themeTint="BF"/>
        </w:rPr>
        <w:t xml:space="preserve"> (07/2007 - 08/2008)</w:t>
      </w:r>
    </w:p>
    <w:p w:rsidR="001C6CEF" w:rsidRPr="001A5C4B" w:rsidRDefault="001C6CEF" w:rsidP="001A5C4B">
      <w:pPr>
        <w:pStyle w:val="ListParagraph"/>
        <w:numPr>
          <w:ilvl w:val="0"/>
          <w:numId w:val="5"/>
        </w:numPr>
        <w:ind w:left="270" w:hanging="270"/>
      </w:pPr>
      <w:r>
        <w:t xml:space="preserve">Created actuarial models using Excel to justify rate changes and </w:t>
      </w:r>
      <w:r w:rsidR="00EC1492">
        <w:t>aid in writing insurance policies</w:t>
      </w:r>
    </w:p>
    <w:p w:rsidR="001C6CEF" w:rsidRPr="001A5C4B" w:rsidRDefault="001C6CEF" w:rsidP="001A5C4B">
      <w:pPr>
        <w:pStyle w:val="ListParagraph"/>
        <w:numPr>
          <w:ilvl w:val="0"/>
          <w:numId w:val="5"/>
        </w:numPr>
        <w:ind w:left="270" w:hanging="270"/>
      </w:pPr>
      <w:r>
        <w:t xml:space="preserve">Manipulated databases using Access and other query tools to obtain historic data </w:t>
      </w:r>
      <w:r w:rsidR="000C3056">
        <w:t xml:space="preserve">for actuarial </w:t>
      </w:r>
      <w:r>
        <w:t>exhibits to state insurance departments</w:t>
      </w:r>
    </w:p>
    <w:p w:rsidR="001C6CEF" w:rsidRPr="001A5C4B" w:rsidRDefault="001C6CEF" w:rsidP="001A5C4B">
      <w:pPr>
        <w:pStyle w:val="ListParagraph"/>
        <w:numPr>
          <w:ilvl w:val="0"/>
          <w:numId w:val="5"/>
        </w:numPr>
        <w:ind w:left="270" w:hanging="270"/>
      </w:pPr>
      <w:r>
        <w:t xml:space="preserve">Improved communication skills by explaining </w:t>
      </w:r>
      <w:r w:rsidR="00260040">
        <w:t xml:space="preserve">actuarial </w:t>
      </w:r>
      <w:r>
        <w:t xml:space="preserve">models to </w:t>
      </w:r>
      <w:r w:rsidR="00C84C55">
        <w:t>sales/business departments</w:t>
      </w:r>
    </w:p>
    <w:p w:rsidR="001C6CEF" w:rsidRPr="001A5C4B" w:rsidRDefault="001C6CEF" w:rsidP="001A5C4B">
      <w:pPr>
        <w:pStyle w:val="ListParagraph"/>
        <w:numPr>
          <w:ilvl w:val="0"/>
          <w:numId w:val="5"/>
        </w:numPr>
        <w:ind w:left="270" w:hanging="270"/>
      </w:pPr>
      <w:r>
        <w:t>Completed Exam P and Exam FM of the Society of Actuaries</w:t>
      </w:r>
    </w:p>
    <w:p w:rsidR="006C1771" w:rsidRPr="00AE5FF7" w:rsidRDefault="00D677C2" w:rsidP="006C1771">
      <w:pPr>
        <w:pStyle w:val="SectionHeading"/>
        <w:rPr>
          <w:b/>
        </w:rPr>
      </w:pPr>
      <w:r>
        <w:rPr>
          <w:b/>
        </w:rPr>
        <w:t xml:space="preserve">Personal </w:t>
      </w:r>
      <w:r w:rsidR="006C1771" w:rsidRPr="00AE5FF7">
        <w:rPr>
          <w:b/>
        </w:rPr>
        <w:t>Projects</w:t>
      </w:r>
    </w:p>
    <w:p w:rsidR="006C1771" w:rsidRPr="006156C1" w:rsidRDefault="009F5298" w:rsidP="006C1771">
      <w:pPr>
        <w:pStyle w:val="NoSpacing"/>
        <w:rPr>
          <w:b/>
          <w:color w:val="404040" w:themeColor="text1" w:themeTint="BF"/>
          <w:sz w:val="24"/>
          <w:szCs w:val="24"/>
        </w:rPr>
      </w:pPr>
      <w:proofErr w:type="spellStart"/>
      <w:r>
        <w:rPr>
          <w:b/>
          <w:color w:val="404040" w:themeColor="text1" w:themeTint="BF"/>
          <w:sz w:val="24"/>
          <w:szCs w:val="24"/>
        </w:rPr>
        <w:t>SwingStats</w:t>
      </w:r>
      <w:proofErr w:type="spellEnd"/>
      <w:r>
        <w:rPr>
          <w:b/>
          <w:color w:val="404040" w:themeColor="text1" w:themeTint="BF"/>
          <w:sz w:val="24"/>
          <w:szCs w:val="24"/>
        </w:rPr>
        <w:t xml:space="preserve"> | </w:t>
      </w:r>
      <w:hyperlink r:id="rId11" w:history="1">
        <w:r w:rsidRPr="00D046D2">
          <w:rPr>
            <w:rStyle w:val="Hyperlink"/>
            <w:b/>
            <w:sz w:val="24"/>
            <w:szCs w:val="24"/>
          </w:rPr>
          <w:t>http://www.swingstats.com</w:t>
        </w:r>
      </w:hyperlink>
      <w:r w:rsidR="00E5174A">
        <w:rPr>
          <w:b/>
          <w:color w:val="404040" w:themeColor="text1" w:themeTint="BF"/>
          <w:sz w:val="24"/>
          <w:szCs w:val="24"/>
        </w:rPr>
        <w:t xml:space="preserve"> | Launched 2012</w:t>
      </w:r>
    </w:p>
    <w:p w:rsidR="00AA4BB5" w:rsidRDefault="006C1771" w:rsidP="00AA4BB5">
      <w:pPr>
        <w:pStyle w:val="ListParagraph"/>
        <w:numPr>
          <w:ilvl w:val="0"/>
          <w:numId w:val="5"/>
        </w:numPr>
        <w:ind w:left="270" w:hanging="270"/>
      </w:pPr>
      <w:r>
        <w:t>Originally written in Play 1.x Java to manage my fantasy golf league</w:t>
      </w:r>
    </w:p>
    <w:p w:rsidR="006C1771" w:rsidRDefault="00EA7C28" w:rsidP="000D6C87">
      <w:pPr>
        <w:pStyle w:val="ListParagraph"/>
        <w:numPr>
          <w:ilvl w:val="0"/>
          <w:numId w:val="5"/>
        </w:numPr>
        <w:ind w:left="270" w:hanging="270"/>
      </w:pPr>
      <w:r>
        <w:t>Enhanced to a</w:t>
      </w:r>
      <w:r w:rsidR="006C1771">
        <w:t>llow golfer</w:t>
      </w:r>
      <w:r>
        <w:t>s</w:t>
      </w:r>
      <w:r w:rsidR="006C1771">
        <w:t xml:space="preserve"> </w:t>
      </w:r>
      <w:r w:rsidR="00EF6385">
        <w:t>to save scores, track their handicap, and review their statistics</w:t>
      </w:r>
    </w:p>
    <w:p w:rsidR="00E5174A" w:rsidRPr="006156C1" w:rsidRDefault="00E5174A" w:rsidP="00E5174A">
      <w:pPr>
        <w:pStyle w:val="NoSpacing"/>
        <w:rPr>
          <w:b/>
          <w:color w:val="404040" w:themeColor="text1" w:themeTint="BF"/>
          <w:sz w:val="24"/>
          <w:szCs w:val="24"/>
        </w:rPr>
      </w:pPr>
      <w:proofErr w:type="spellStart"/>
      <w:r>
        <w:rPr>
          <w:b/>
          <w:color w:val="404040" w:themeColor="text1" w:themeTint="BF"/>
          <w:sz w:val="24"/>
          <w:szCs w:val="24"/>
        </w:rPr>
        <w:t>DataCombinator</w:t>
      </w:r>
      <w:proofErr w:type="spellEnd"/>
      <w:r>
        <w:rPr>
          <w:b/>
          <w:color w:val="404040" w:themeColor="text1" w:themeTint="BF"/>
          <w:sz w:val="24"/>
          <w:szCs w:val="24"/>
        </w:rPr>
        <w:t xml:space="preserve"> | </w:t>
      </w:r>
      <w:hyperlink r:id="rId12" w:history="1">
        <w:r w:rsidRPr="00D046D2">
          <w:rPr>
            <w:rStyle w:val="Hyperlink"/>
            <w:b/>
            <w:sz w:val="24"/>
            <w:szCs w:val="24"/>
          </w:rPr>
          <w:t>http://www.</w:t>
        </w:r>
        <w:r>
          <w:rPr>
            <w:rStyle w:val="Hyperlink"/>
            <w:b/>
            <w:sz w:val="24"/>
            <w:szCs w:val="24"/>
          </w:rPr>
          <w:t>datacombinator</w:t>
        </w:r>
        <w:r w:rsidRPr="00D046D2">
          <w:rPr>
            <w:rStyle w:val="Hyperlink"/>
            <w:b/>
            <w:sz w:val="24"/>
            <w:szCs w:val="24"/>
          </w:rPr>
          <w:t>.com</w:t>
        </w:r>
      </w:hyperlink>
      <w:r>
        <w:rPr>
          <w:b/>
          <w:color w:val="404040" w:themeColor="text1" w:themeTint="BF"/>
          <w:sz w:val="24"/>
          <w:szCs w:val="24"/>
        </w:rPr>
        <w:t xml:space="preserve"> | Launched 2014</w:t>
      </w:r>
    </w:p>
    <w:p w:rsidR="00505EC7" w:rsidRDefault="00EA7C28" w:rsidP="00505EC7">
      <w:pPr>
        <w:pStyle w:val="ListParagraph"/>
        <w:numPr>
          <w:ilvl w:val="0"/>
          <w:numId w:val="5"/>
        </w:numPr>
        <w:ind w:left="270" w:hanging="270"/>
      </w:pPr>
      <w:r>
        <w:t>Platform to facilitate the collecting and combining of</w:t>
      </w:r>
      <w:r w:rsidR="00505EC7">
        <w:t xml:space="preserve"> data</w:t>
      </w:r>
      <w:r>
        <w:t xml:space="preserve"> and expose via API</w:t>
      </w:r>
      <w:r w:rsidR="00505EC7">
        <w:t xml:space="preserve"> endpoints</w:t>
      </w:r>
    </w:p>
    <w:p w:rsidR="00505EC7" w:rsidRDefault="00505EC7" w:rsidP="00505EC7">
      <w:pPr>
        <w:pStyle w:val="ListParagraph"/>
        <w:numPr>
          <w:ilvl w:val="0"/>
          <w:numId w:val="5"/>
        </w:numPr>
        <w:ind w:left="270" w:hanging="270"/>
      </w:pPr>
      <w:r>
        <w:t>Query engine allows querying data in various formats (JSON, XML, CSV)</w:t>
      </w:r>
    </w:p>
    <w:p w:rsidR="005128D4" w:rsidRDefault="005128D4" w:rsidP="00505EC7">
      <w:pPr>
        <w:pStyle w:val="ListParagraph"/>
        <w:numPr>
          <w:ilvl w:val="0"/>
          <w:numId w:val="5"/>
        </w:numPr>
        <w:ind w:left="270" w:hanging="270"/>
      </w:pPr>
      <w:r>
        <w:t>Templating allows for generation of HTML, RSS, and iCal files, to name a few</w:t>
      </w:r>
    </w:p>
    <w:p w:rsidR="00422081" w:rsidRPr="006156C1" w:rsidRDefault="00422081" w:rsidP="00422081">
      <w:pPr>
        <w:pStyle w:val="NoSpacing"/>
        <w:rPr>
          <w:b/>
          <w:color w:val="404040" w:themeColor="text1" w:themeTint="BF"/>
          <w:sz w:val="24"/>
          <w:szCs w:val="24"/>
        </w:rPr>
      </w:pPr>
      <w:proofErr w:type="gramStart"/>
      <w:r>
        <w:rPr>
          <w:b/>
          <w:color w:val="404040" w:themeColor="text1" w:themeTint="BF"/>
          <w:sz w:val="24"/>
          <w:szCs w:val="24"/>
        </w:rPr>
        <w:t>play-</w:t>
      </w:r>
      <w:proofErr w:type="spellStart"/>
      <w:r>
        <w:rPr>
          <w:b/>
          <w:color w:val="404040" w:themeColor="text1" w:themeTint="BF"/>
          <w:sz w:val="24"/>
          <w:szCs w:val="24"/>
        </w:rPr>
        <w:t>jsonpath</w:t>
      </w:r>
      <w:proofErr w:type="spellEnd"/>
      <w:proofErr w:type="gramEnd"/>
      <w:r>
        <w:rPr>
          <w:b/>
          <w:color w:val="404040" w:themeColor="text1" w:themeTint="BF"/>
          <w:sz w:val="24"/>
          <w:szCs w:val="24"/>
        </w:rPr>
        <w:t xml:space="preserve"> | </w:t>
      </w:r>
      <w:hyperlink r:id="rId13" w:history="1">
        <w:r w:rsidRPr="00422081">
          <w:rPr>
            <w:rStyle w:val="Hyperlink"/>
            <w:b/>
            <w:sz w:val="24"/>
            <w:szCs w:val="24"/>
          </w:rPr>
          <w:t>https://github.com/josephpconley/play-jsonpath</w:t>
        </w:r>
      </w:hyperlink>
    </w:p>
    <w:p w:rsidR="00422081" w:rsidRDefault="00422081" w:rsidP="00422081">
      <w:pPr>
        <w:pStyle w:val="ListParagraph"/>
        <w:numPr>
          <w:ilvl w:val="0"/>
          <w:numId w:val="5"/>
        </w:numPr>
        <w:ind w:left="270" w:hanging="270"/>
      </w:pPr>
      <w:r>
        <w:t xml:space="preserve">Open source library which adds </w:t>
      </w:r>
      <w:proofErr w:type="spellStart"/>
      <w:r>
        <w:t>JSONPath</w:t>
      </w:r>
      <w:proofErr w:type="spellEnd"/>
      <w:r>
        <w:t xml:space="preserve"> expressions to the Play Js library</w:t>
      </w:r>
    </w:p>
    <w:p w:rsidR="000D6C87" w:rsidRPr="00AE5FF7" w:rsidRDefault="001C6CEF" w:rsidP="000D6C87">
      <w:pPr>
        <w:pStyle w:val="SectionHeading"/>
        <w:rPr>
          <w:b/>
        </w:rPr>
      </w:pPr>
      <w:r w:rsidRPr="00AE5FF7">
        <w:rPr>
          <w:b/>
        </w:rPr>
        <w:t>E</w:t>
      </w:r>
      <w:r w:rsidR="000D6C87" w:rsidRPr="00AE5FF7">
        <w:rPr>
          <w:b/>
        </w:rPr>
        <w:t>ducation</w:t>
      </w:r>
    </w:p>
    <w:p w:rsidR="000D6C87" w:rsidRDefault="00BF3054" w:rsidP="001A5C4B">
      <w:pPr>
        <w:pStyle w:val="ListParagraph"/>
        <w:numPr>
          <w:ilvl w:val="0"/>
          <w:numId w:val="5"/>
        </w:numPr>
        <w:ind w:left="270" w:hanging="270"/>
      </w:pPr>
      <w:r>
        <w:t>MS Computer Science, Drexel University, 2012</w:t>
      </w:r>
    </w:p>
    <w:p w:rsidR="00BF3054" w:rsidRDefault="00BF3054" w:rsidP="001A5C4B">
      <w:pPr>
        <w:pStyle w:val="ListParagraph"/>
        <w:numPr>
          <w:ilvl w:val="0"/>
          <w:numId w:val="5"/>
        </w:numPr>
        <w:ind w:left="270" w:hanging="270"/>
      </w:pPr>
      <w:r>
        <w:t>BS Mathematics/Economics (Minor: Philosophy), University of Scranton, 2007</w:t>
      </w:r>
    </w:p>
    <w:sectPr w:rsidR="00BF3054" w:rsidSect="001C64B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702" w:rsidRDefault="001B1702">
      <w:pPr>
        <w:spacing w:after="0" w:line="240" w:lineRule="auto"/>
      </w:pPr>
      <w:r>
        <w:separator/>
      </w:r>
    </w:p>
  </w:endnote>
  <w:endnote w:type="continuationSeparator" w:id="0">
    <w:p w:rsidR="001B1702" w:rsidRDefault="001B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702" w:rsidRDefault="001B1702">
      <w:pPr>
        <w:spacing w:after="0" w:line="240" w:lineRule="auto"/>
      </w:pPr>
      <w:r>
        <w:separator/>
      </w:r>
    </w:p>
  </w:footnote>
  <w:footnote w:type="continuationSeparator" w:id="0">
    <w:p w:rsidR="001B1702" w:rsidRDefault="001B1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DB" w:rsidRDefault="001B1702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03793D3BC5274E5C9B4F74E57D8ACCB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D1902">
          <w:rPr>
            <w:color w:val="6076B4" w:themeColor="accent1"/>
          </w:rPr>
          <w:t>Joseph P. Conley</w:t>
        </w:r>
      </w:sdtContent>
    </w:sdt>
  </w:p>
  <w:p w:rsidR="002619DB" w:rsidRDefault="007B779F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C87" w:rsidRDefault="001B1702" w:rsidP="000D6C87">
    <w:pPr>
      <w:pStyle w:val="Title"/>
    </w:pPr>
    <w:sdt>
      <w:sdtPr>
        <w:rPr>
          <w:sz w:val="44"/>
          <w:szCs w:val="44"/>
        </w:rPr>
        <w:alias w:val="Author"/>
        <w:tag w:val=""/>
        <w:id w:val="-1792899604"/>
        <w:placeholder>
          <w:docPart w:val="C8FDAF7046BF4554868C4A8D27B075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D6C87" w:rsidRPr="00ED1902">
          <w:rPr>
            <w:sz w:val="44"/>
            <w:szCs w:val="44"/>
          </w:rPr>
          <w:t>Joseph P. Conley</w:t>
        </w:r>
      </w:sdtContent>
    </w:sdt>
  </w:p>
  <w:p w:rsidR="000D6C87" w:rsidRPr="000D6C87" w:rsidRDefault="001B1702" w:rsidP="000D6C87">
    <w:pPr>
      <w:spacing w:after="0" w:line="240" w:lineRule="auto"/>
      <w:jc w:val="center"/>
      <w:rPr>
        <w:sz w:val="20"/>
        <w:szCs w:val="20"/>
      </w:rPr>
    </w:pPr>
    <w:sdt>
      <w:sdtPr>
        <w:rPr>
          <w:color w:val="2F5897" w:themeColor="text2"/>
          <w:sz w:val="20"/>
          <w:szCs w:val="20"/>
        </w:rPr>
        <w:alias w:val="E-mail Address"/>
        <w:tag w:val=""/>
        <w:id w:val="492224369"/>
        <w:placeholder>
          <w:docPart w:val="D5D4195DCB7449F79F32AD775843F33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0D6C87" w:rsidRPr="000D6C87">
          <w:rPr>
            <w:color w:val="2F5897" w:themeColor="text2"/>
            <w:sz w:val="20"/>
            <w:szCs w:val="20"/>
          </w:rPr>
          <w:t>josephpconley@gmail.com</w:t>
        </w:r>
      </w:sdtContent>
    </w:sdt>
    <w:r w:rsidR="000D6C87" w:rsidRPr="000D6C87">
      <w:rPr>
        <w:color w:val="2F5897" w:themeColor="text2"/>
        <w:sz w:val="20"/>
        <w:szCs w:val="20"/>
      </w:rPr>
      <w:t xml:space="preserve"> </w:t>
    </w:r>
    <w:r w:rsidR="000D6C87" w:rsidRPr="000D6C87">
      <w:rPr>
        <w:color w:val="7F7F7F" w:themeColor="text1" w:themeTint="80"/>
        <w:sz w:val="20"/>
        <w:szCs w:val="20"/>
      </w:rPr>
      <w:sym w:font="Symbol" w:char="F0B7"/>
    </w:r>
    <w:r w:rsidR="00EB6E65">
      <w:rPr>
        <w:color w:val="7F7F7F" w:themeColor="text1" w:themeTint="80"/>
        <w:sz w:val="20"/>
        <w:szCs w:val="20"/>
      </w:rPr>
      <w:t xml:space="preserve"> </w:t>
    </w:r>
    <w:sdt>
      <w:sdtPr>
        <w:rPr>
          <w:color w:val="2F5897" w:themeColor="text2"/>
          <w:sz w:val="20"/>
          <w:szCs w:val="20"/>
        </w:rPr>
        <w:alias w:val="Address"/>
        <w:tag w:val=""/>
        <w:id w:val="-1128857918"/>
        <w:placeholder>
          <w:docPart w:val="78DB9EA0AE914A198A8798CEF37AEAE9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0D6C87" w:rsidRPr="000D6C87">
          <w:rPr>
            <w:color w:val="2F5897" w:themeColor="text2"/>
            <w:sz w:val="20"/>
            <w:szCs w:val="20"/>
          </w:rPr>
          <w:t xml:space="preserve">430 </w:t>
        </w:r>
        <w:proofErr w:type="spellStart"/>
        <w:r w:rsidR="000D6C87" w:rsidRPr="000D6C87">
          <w:rPr>
            <w:color w:val="2F5897" w:themeColor="text2"/>
            <w:sz w:val="20"/>
            <w:szCs w:val="20"/>
          </w:rPr>
          <w:t>Foulke</w:t>
        </w:r>
        <w:proofErr w:type="spellEnd"/>
        <w:r w:rsidR="000D6C87" w:rsidRPr="000D6C87">
          <w:rPr>
            <w:color w:val="2F5897" w:themeColor="text2"/>
            <w:sz w:val="20"/>
            <w:szCs w:val="20"/>
          </w:rPr>
          <w:t xml:space="preserve"> Ln, Springfield, PA 19064</w:t>
        </w:r>
        <w:r w:rsidR="00EB6E65">
          <w:rPr>
            <w:color w:val="2F5897" w:themeColor="text2"/>
            <w:sz w:val="20"/>
            <w:szCs w:val="20"/>
          </w:rPr>
          <w:t xml:space="preserve"> </w:t>
        </w:r>
      </w:sdtContent>
    </w:sdt>
    <w:r w:rsidR="000D6C87" w:rsidRPr="000D6C87">
      <w:rPr>
        <w:color w:val="7F7F7F" w:themeColor="text1" w:themeTint="80"/>
        <w:sz w:val="20"/>
        <w:szCs w:val="20"/>
      </w:rPr>
      <w:sym w:font="Symbol" w:char="F0B7"/>
    </w:r>
    <w:r w:rsidR="000D6C87" w:rsidRPr="000D6C87">
      <w:rPr>
        <w:color w:val="2F5897" w:themeColor="text2"/>
        <w:sz w:val="20"/>
        <w:szCs w:val="20"/>
      </w:rPr>
      <w:t xml:space="preserve"> </w:t>
    </w:r>
    <w:sdt>
      <w:sdtPr>
        <w:rPr>
          <w:color w:val="2F5897" w:themeColor="text2"/>
          <w:sz w:val="20"/>
          <w:szCs w:val="20"/>
        </w:rPr>
        <w:alias w:val="Phone"/>
        <w:tag w:val=""/>
        <w:id w:val="-1095318542"/>
        <w:placeholder>
          <w:docPart w:val="E2AB78B9BE8246A688C63A119A36A94B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635F1E">
          <w:rPr>
            <w:color w:val="2F5897" w:themeColor="text2"/>
            <w:sz w:val="20"/>
            <w:szCs w:val="20"/>
          </w:rPr>
          <w:t>www.josephpconley.com</w:t>
        </w:r>
      </w:sdtContent>
    </w:sdt>
  </w:p>
  <w:p w:rsidR="000D6C87" w:rsidRDefault="000D6C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263"/>
    <w:multiLevelType w:val="hybridMultilevel"/>
    <w:tmpl w:val="25B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2929"/>
    <w:multiLevelType w:val="hybridMultilevel"/>
    <w:tmpl w:val="63C29104"/>
    <w:lvl w:ilvl="0" w:tplc="6A6E9E86"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47BB7"/>
    <w:multiLevelType w:val="hybridMultilevel"/>
    <w:tmpl w:val="E8BACE24"/>
    <w:lvl w:ilvl="0" w:tplc="642A1112">
      <w:numFmt w:val="bullet"/>
      <w:lvlText w:val=""/>
      <w:lvlJc w:val="left"/>
      <w:pPr>
        <w:tabs>
          <w:tab w:val="num" w:pos="1764"/>
        </w:tabs>
        <w:ind w:left="1764" w:hanging="288"/>
      </w:pPr>
      <w:rPr>
        <w:rFonts w:ascii="Symbol" w:eastAsia="Times New Roman" w:hAnsi="Symbol" w:cs="Symbol" w:hint="default"/>
        <w:color w:val="auto"/>
        <w:sz w:val="20"/>
        <w:szCs w:val="20"/>
      </w:rPr>
    </w:lvl>
    <w:lvl w:ilvl="1" w:tplc="6A6E9E86">
      <w:numFmt w:val="bullet"/>
      <w:lvlText w:val="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56"/>
        </w:tabs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76"/>
        </w:tabs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16"/>
        </w:tabs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36"/>
        </w:tabs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56"/>
        </w:tabs>
        <w:ind w:left="7956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95DDF"/>
    <w:multiLevelType w:val="hybridMultilevel"/>
    <w:tmpl w:val="E878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3410C"/>
    <w:multiLevelType w:val="hybridMultilevel"/>
    <w:tmpl w:val="3134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300392"/>
    <w:multiLevelType w:val="hybridMultilevel"/>
    <w:tmpl w:val="66AC6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902"/>
    <w:rsid w:val="000138BF"/>
    <w:rsid w:val="00040D0D"/>
    <w:rsid w:val="00042B25"/>
    <w:rsid w:val="00060125"/>
    <w:rsid w:val="00060A63"/>
    <w:rsid w:val="0006152A"/>
    <w:rsid w:val="00096D40"/>
    <w:rsid w:val="000A2A26"/>
    <w:rsid w:val="000C3056"/>
    <w:rsid w:val="000C4168"/>
    <w:rsid w:val="000D6C87"/>
    <w:rsid w:val="0013386C"/>
    <w:rsid w:val="00136E9A"/>
    <w:rsid w:val="00137F72"/>
    <w:rsid w:val="00157D4C"/>
    <w:rsid w:val="00165E07"/>
    <w:rsid w:val="00177C10"/>
    <w:rsid w:val="00180D4B"/>
    <w:rsid w:val="001916DE"/>
    <w:rsid w:val="00193ED7"/>
    <w:rsid w:val="001A5C4B"/>
    <w:rsid w:val="001B1702"/>
    <w:rsid w:val="001C64BD"/>
    <w:rsid w:val="001C6CEF"/>
    <w:rsid w:val="001D6BE8"/>
    <w:rsid w:val="00210356"/>
    <w:rsid w:val="00221EF4"/>
    <w:rsid w:val="002257D7"/>
    <w:rsid w:val="00244BBC"/>
    <w:rsid w:val="002572FD"/>
    <w:rsid w:val="00260040"/>
    <w:rsid w:val="002619DB"/>
    <w:rsid w:val="0029449A"/>
    <w:rsid w:val="002D1BA7"/>
    <w:rsid w:val="002E0A65"/>
    <w:rsid w:val="002E39FB"/>
    <w:rsid w:val="00317285"/>
    <w:rsid w:val="00323C2C"/>
    <w:rsid w:val="00337F41"/>
    <w:rsid w:val="00345A19"/>
    <w:rsid w:val="00374971"/>
    <w:rsid w:val="003E1C03"/>
    <w:rsid w:val="003F3A49"/>
    <w:rsid w:val="003F7121"/>
    <w:rsid w:val="00400E36"/>
    <w:rsid w:val="00404728"/>
    <w:rsid w:val="00422081"/>
    <w:rsid w:val="004D0CC2"/>
    <w:rsid w:val="004D63A3"/>
    <w:rsid w:val="004E6709"/>
    <w:rsid w:val="00505EC7"/>
    <w:rsid w:val="00510DF2"/>
    <w:rsid w:val="005128D4"/>
    <w:rsid w:val="00515EA5"/>
    <w:rsid w:val="00525A13"/>
    <w:rsid w:val="00536B2F"/>
    <w:rsid w:val="0056422A"/>
    <w:rsid w:val="0058137B"/>
    <w:rsid w:val="005835E9"/>
    <w:rsid w:val="005857C9"/>
    <w:rsid w:val="005A1B23"/>
    <w:rsid w:val="005A29BA"/>
    <w:rsid w:val="005B0B9C"/>
    <w:rsid w:val="005C4C90"/>
    <w:rsid w:val="005D153B"/>
    <w:rsid w:val="006156C1"/>
    <w:rsid w:val="00635F1E"/>
    <w:rsid w:val="00643095"/>
    <w:rsid w:val="00645D41"/>
    <w:rsid w:val="00663420"/>
    <w:rsid w:val="00663834"/>
    <w:rsid w:val="00663CF3"/>
    <w:rsid w:val="006C1771"/>
    <w:rsid w:val="006C56F5"/>
    <w:rsid w:val="006D2707"/>
    <w:rsid w:val="006E6C71"/>
    <w:rsid w:val="006F4D3D"/>
    <w:rsid w:val="0070281C"/>
    <w:rsid w:val="00706CCB"/>
    <w:rsid w:val="00727C62"/>
    <w:rsid w:val="007729D4"/>
    <w:rsid w:val="007836A0"/>
    <w:rsid w:val="00787104"/>
    <w:rsid w:val="007934B3"/>
    <w:rsid w:val="007B779F"/>
    <w:rsid w:val="007E4FB2"/>
    <w:rsid w:val="007F4E19"/>
    <w:rsid w:val="008048C0"/>
    <w:rsid w:val="008232EC"/>
    <w:rsid w:val="00852A83"/>
    <w:rsid w:val="008A4373"/>
    <w:rsid w:val="008A7347"/>
    <w:rsid w:val="008F76AF"/>
    <w:rsid w:val="00901EB7"/>
    <w:rsid w:val="00913DCB"/>
    <w:rsid w:val="00920D8D"/>
    <w:rsid w:val="00934FC3"/>
    <w:rsid w:val="00946963"/>
    <w:rsid w:val="00965055"/>
    <w:rsid w:val="009B4DF2"/>
    <w:rsid w:val="009D2122"/>
    <w:rsid w:val="009D4B0C"/>
    <w:rsid w:val="009F5298"/>
    <w:rsid w:val="009F76A0"/>
    <w:rsid w:val="00A1061D"/>
    <w:rsid w:val="00A36B09"/>
    <w:rsid w:val="00A60E7B"/>
    <w:rsid w:val="00A62C70"/>
    <w:rsid w:val="00A832E7"/>
    <w:rsid w:val="00AA17E8"/>
    <w:rsid w:val="00AA3ACC"/>
    <w:rsid w:val="00AA4BB5"/>
    <w:rsid w:val="00AA6EA7"/>
    <w:rsid w:val="00AE5FF7"/>
    <w:rsid w:val="00AE6E95"/>
    <w:rsid w:val="00AF6FA8"/>
    <w:rsid w:val="00B60A4B"/>
    <w:rsid w:val="00B72146"/>
    <w:rsid w:val="00B940C4"/>
    <w:rsid w:val="00B96E12"/>
    <w:rsid w:val="00BA6913"/>
    <w:rsid w:val="00BD6C22"/>
    <w:rsid w:val="00BE1AF7"/>
    <w:rsid w:val="00BE590B"/>
    <w:rsid w:val="00BF1752"/>
    <w:rsid w:val="00BF3054"/>
    <w:rsid w:val="00C3707A"/>
    <w:rsid w:val="00C659CC"/>
    <w:rsid w:val="00C7118E"/>
    <w:rsid w:val="00C76DCD"/>
    <w:rsid w:val="00C833C9"/>
    <w:rsid w:val="00C84C55"/>
    <w:rsid w:val="00C91FD2"/>
    <w:rsid w:val="00C949CB"/>
    <w:rsid w:val="00CE7FD0"/>
    <w:rsid w:val="00D164D1"/>
    <w:rsid w:val="00D3659D"/>
    <w:rsid w:val="00D40E96"/>
    <w:rsid w:val="00D44E3B"/>
    <w:rsid w:val="00D53E6A"/>
    <w:rsid w:val="00D677C2"/>
    <w:rsid w:val="00DA4666"/>
    <w:rsid w:val="00DB0E93"/>
    <w:rsid w:val="00DD1B34"/>
    <w:rsid w:val="00E10E08"/>
    <w:rsid w:val="00E1539E"/>
    <w:rsid w:val="00E17186"/>
    <w:rsid w:val="00E2305C"/>
    <w:rsid w:val="00E44FBD"/>
    <w:rsid w:val="00E469E9"/>
    <w:rsid w:val="00E5174A"/>
    <w:rsid w:val="00E57C44"/>
    <w:rsid w:val="00E6383B"/>
    <w:rsid w:val="00E976F3"/>
    <w:rsid w:val="00EA3D96"/>
    <w:rsid w:val="00EA7C28"/>
    <w:rsid w:val="00EB3DED"/>
    <w:rsid w:val="00EB6E65"/>
    <w:rsid w:val="00EC1492"/>
    <w:rsid w:val="00ED1902"/>
    <w:rsid w:val="00EE0457"/>
    <w:rsid w:val="00EF00D9"/>
    <w:rsid w:val="00EF125F"/>
    <w:rsid w:val="00EF6385"/>
    <w:rsid w:val="00F02B2E"/>
    <w:rsid w:val="00F5766D"/>
    <w:rsid w:val="00F62803"/>
    <w:rsid w:val="00F97444"/>
    <w:rsid w:val="00FA3641"/>
    <w:rsid w:val="00FB4F47"/>
    <w:rsid w:val="00FD2459"/>
    <w:rsid w:val="00FD29F3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ADF83-2BF6-49C6-9049-74DC423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BD"/>
  </w:style>
  <w:style w:type="paragraph" w:styleId="Heading1">
    <w:name w:val="heading 1"/>
    <w:basedOn w:val="Normal"/>
    <w:next w:val="Normal"/>
    <w:link w:val="Heading1Char"/>
    <w:uiPriority w:val="9"/>
    <w:qFormat/>
    <w:rsid w:val="001C64B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BD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B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BD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BD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BD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BD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BD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BD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C64BD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1C64BD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C64BD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BD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BD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BD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B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BD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BD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B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B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4BD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4BD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BD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BD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4BD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C64BD"/>
    <w:rPr>
      <w:b/>
      <w:bCs/>
    </w:rPr>
  </w:style>
  <w:style w:type="character" w:styleId="Emphasis">
    <w:name w:val="Emphasis"/>
    <w:basedOn w:val="DefaultParagraphFont"/>
    <w:uiPriority w:val="20"/>
    <w:qFormat/>
    <w:rsid w:val="001C64BD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1C64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64BD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C64BD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BD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BD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C64BD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C64BD"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1C64B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C64BD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64BD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4BD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sid w:val="001C64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B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1C64BD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1C64BD"/>
  </w:style>
  <w:style w:type="paragraph" w:customStyle="1" w:styleId="Subsection">
    <w:name w:val="Subsection"/>
    <w:basedOn w:val="Heading2"/>
    <w:rsid w:val="001C64BD"/>
    <w:pPr>
      <w:spacing w:before="0"/>
    </w:pPr>
  </w:style>
  <w:style w:type="paragraph" w:customStyle="1" w:styleId="SubsectionDate">
    <w:name w:val="Subsection Date"/>
    <w:basedOn w:val="Normal"/>
    <w:rsid w:val="001C64BD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1C6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BD"/>
  </w:style>
  <w:style w:type="paragraph" w:styleId="Footer">
    <w:name w:val="footer"/>
    <w:basedOn w:val="Normal"/>
    <w:link w:val="FooterChar"/>
    <w:uiPriority w:val="99"/>
    <w:unhideWhenUsed/>
    <w:rsid w:val="001C6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BD"/>
  </w:style>
  <w:style w:type="table" w:styleId="TableGrid">
    <w:name w:val="Table Grid"/>
    <w:basedOn w:val="TableNormal"/>
    <w:uiPriority w:val="59"/>
    <w:rsid w:val="001C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298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08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sephpconley/play-jsonpat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wingstats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wingstat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Downloads\TS1017948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793D3BC5274E5C9B4F74E57D8A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6555-8C6E-4B6C-AB31-0D9EA8E8C341}"/>
      </w:docPartPr>
      <w:docPartBody>
        <w:p w:rsidR="00FD5B61" w:rsidRDefault="00CA03E4">
          <w:pPr>
            <w:pStyle w:val="03793D3BC5274E5C9B4F74E57D8ACCB2"/>
          </w:pPr>
          <w:r>
            <w:t>[Type list of skills]</w:t>
          </w:r>
        </w:p>
      </w:docPartBody>
    </w:docPart>
    <w:docPart>
      <w:docPartPr>
        <w:name w:val="C8FDAF7046BF4554868C4A8D27B07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9AE75-2C82-4B9B-AF3E-6F37220FC1A5}"/>
      </w:docPartPr>
      <w:docPartBody>
        <w:p w:rsidR="00FD5B61" w:rsidRDefault="008D4558" w:rsidP="008D4558">
          <w:pPr>
            <w:pStyle w:val="C8FDAF7046BF4554868C4A8D27B0754C"/>
          </w:pPr>
          <w:r>
            <w:t>[Type Your Name]</w:t>
          </w:r>
        </w:p>
      </w:docPartBody>
    </w:docPart>
    <w:docPart>
      <w:docPartPr>
        <w:name w:val="D5D4195DCB7449F79F32AD775843F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4CD44-4FBD-40F9-B0AB-06C7F9538299}"/>
      </w:docPartPr>
      <w:docPartBody>
        <w:p w:rsidR="00FD5B61" w:rsidRDefault="008D4558" w:rsidP="008D4558">
          <w:pPr>
            <w:pStyle w:val="D5D4195DCB7449F79F32AD775843F33A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8DB9EA0AE914A198A8798CEF37A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5588C-E440-4A2A-9CEC-A8C2BE0201B3}"/>
      </w:docPartPr>
      <w:docPartBody>
        <w:p w:rsidR="00FD5B61" w:rsidRDefault="008D4558" w:rsidP="008D4558">
          <w:pPr>
            <w:pStyle w:val="78DB9EA0AE914A198A8798CEF37AEAE9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E2AB78B9BE8246A688C63A119A36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03CFE-16F5-414A-AA93-C38FA290E0CA}"/>
      </w:docPartPr>
      <w:docPartBody>
        <w:p w:rsidR="00FD5B61" w:rsidRDefault="008D4558" w:rsidP="008D4558">
          <w:pPr>
            <w:pStyle w:val="E2AB78B9BE8246A688C63A119A36A94B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4558"/>
    <w:rsid w:val="0001037C"/>
    <w:rsid w:val="00115E2D"/>
    <w:rsid w:val="001246CD"/>
    <w:rsid w:val="001472C6"/>
    <w:rsid w:val="00235D0E"/>
    <w:rsid w:val="00343B18"/>
    <w:rsid w:val="00484232"/>
    <w:rsid w:val="00541E30"/>
    <w:rsid w:val="0055753D"/>
    <w:rsid w:val="008653A0"/>
    <w:rsid w:val="00865745"/>
    <w:rsid w:val="008D4558"/>
    <w:rsid w:val="00905E4D"/>
    <w:rsid w:val="00A34289"/>
    <w:rsid w:val="00B24543"/>
    <w:rsid w:val="00CA03E4"/>
    <w:rsid w:val="00DC5133"/>
    <w:rsid w:val="00E02215"/>
    <w:rsid w:val="00ED46B8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D4558"/>
    <w:rPr>
      <w:color w:val="808080"/>
    </w:rPr>
  </w:style>
  <w:style w:type="paragraph" w:customStyle="1" w:styleId="CB33394C55794030B6BF718A97214867">
    <w:name w:val="CB33394C55794030B6BF718A97214867"/>
    <w:rsid w:val="00115E2D"/>
  </w:style>
  <w:style w:type="paragraph" w:customStyle="1" w:styleId="1E78DD5450CE4ED7B6EF389C5D999D9C">
    <w:name w:val="1E78DD5450CE4ED7B6EF389C5D999D9C"/>
    <w:rsid w:val="00115E2D"/>
  </w:style>
  <w:style w:type="paragraph" w:customStyle="1" w:styleId="DD7D96858EF242D686CA8C2F61941DEA">
    <w:name w:val="DD7D96858EF242D686CA8C2F61941DEA"/>
    <w:rsid w:val="00115E2D"/>
  </w:style>
  <w:style w:type="paragraph" w:customStyle="1" w:styleId="1C2E234371C1428F86A4791927663DE5">
    <w:name w:val="1C2E234371C1428F86A4791927663DE5"/>
    <w:rsid w:val="00115E2D"/>
  </w:style>
  <w:style w:type="paragraph" w:customStyle="1" w:styleId="C7E8313471DF44C18B0307B6B8C0BDE0">
    <w:name w:val="C7E8313471DF44C18B0307B6B8C0BDE0"/>
    <w:rsid w:val="00115E2D"/>
  </w:style>
  <w:style w:type="paragraph" w:customStyle="1" w:styleId="1C83429E946240B3A03B132B374F5F0F">
    <w:name w:val="1C83429E946240B3A03B132B374F5F0F"/>
    <w:rsid w:val="00115E2D"/>
  </w:style>
  <w:style w:type="paragraph" w:customStyle="1" w:styleId="2CF37D384D8440CE9ED23320D392A675">
    <w:name w:val="2CF37D384D8440CE9ED23320D392A675"/>
    <w:rsid w:val="00115E2D"/>
  </w:style>
  <w:style w:type="paragraph" w:customStyle="1" w:styleId="69971E93111647D4A8E310FAB04CEBFD">
    <w:name w:val="69971E93111647D4A8E310FAB04CEBFD"/>
    <w:rsid w:val="00115E2D"/>
  </w:style>
  <w:style w:type="paragraph" w:customStyle="1" w:styleId="7EF118193DC84D4B9E76ABCD9C644A5B">
    <w:name w:val="7EF118193DC84D4B9E76ABCD9C644A5B"/>
    <w:rsid w:val="00115E2D"/>
  </w:style>
  <w:style w:type="paragraph" w:customStyle="1" w:styleId="0257502A1EF9475C8E68BF0C7918B0DA">
    <w:name w:val="0257502A1EF9475C8E68BF0C7918B0DA"/>
    <w:rsid w:val="00115E2D"/>
  </w:style>
  <w:style w:type="paragraph" w:customStyle="1" w:styleId="2A1CE6C951524ABFAC0080629306C770">
    <w:name w:val="2A1CE6C951524ABFAC0080629306C770"/>
    <w:rsid w:val="00115E2D"/>
  </w:style>
  <w:style w:type="paragraph" w:customStyle="1" w:styleId="E8181411ED1F425DAFD64CAD43FC4C65">
    <w:name w:val="E8181411ED1F425DAFD64CAD43FC4C65"/>
    <w:rsid w:val="00115E2D"/>
  </w:style>
  <w:style w:type="paragraph" w:customStyle="1" w:styleId="41AB9F25B72741B59C1385B69111D901">
    <w:name w:val="41AB9F25B72741B59C1385B69111D901"/>
    <w:rsid w:val="00115E2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15E2D"/>
    <w:rPr>
      <w:b/>
      <w:bCs/>
      <w:i/>
      <w:iCs/>
      <w:caps w:val="0"/>
      <w:smallCaps w:val="0"/>
      <w:color w:val="5B9BD5" w:themeColor="accent1"/>
    </w:rPr>
  </w:style>
  <w:style w:type="paragraph" w:customStyle="1" w:styleId="2E8DE43C4C864DC685CD1CDA83190854">
    <w:name w:val="2E8DE43C4C864DC685CD1CDA83190854"/>
    <w:rsid w:val="00115E2D"/>
  </w:style>
  <w:style w:type="paragraph" w:customStyle="1" w:styleId="8A4FB12FDCED491EB7419B0E3B897D2A">
    <w:name w:val="8A4FB12FDCED491EB7419B0E3B897D2A"/>
    <w:rsid w:val="00115E2D"/>
  </w:style>
  <w:style w:type="paragraph" w:customStyle="1" w:styleId="C24EAB9FC216424B815EA1D7AAE30CA0">
    <w:name w:val="C24EAB9FC216424B815EA1D7AAE30CA0"/>
    <w:rsid w:val="00115E2D"/>
  </w:style>
  <w:style w:type="paragraph" w:customStyle="1" w:styleId="AFBA470F13784D75AC4F53ECFA8344ED">
    <w:name w:val="AFBA470F13784D75AC4F53ECFA8344ED"/>
    <w:rsid w:val="00115E2D"/>
  </w:style>
  <w:style w:type="paragraph" w:customStyle="1" w:styleId="99955C5E1ABE4127AF804EEB0D0A6173">
    <w:name w:val="99955C5E1ABE4127AF804EEB0D0A6173"/>
    <w:rsid w:val="00115E2D"/>
  </w:style>
  <w:style w:type="paragraph" w:customStyle="1" w:styleId="03793D3BC5274E5C9B4F74E57D8ACCB2">
    <w:name w:val="03793D3BC5274E5C9B4F74E57D8ACCB2"/>
    <w:rsid w:val="00115E2D"/>
  </w:style>
  <w:style w:type="paragraph" w:customStyle="1" w:styleId="ADA813E5EE0F4839AEB6431F8DA48A24">
    <w:name w:val="ADA813E5EE0F4839AEB6431F8DA48A24"/>
    <w:rsid w:val="008D4558"/>
  </w:style>
  <w:style w:type="paragraph" w:customStyle="1" w:styleId="2E96813782C846A5924FA4644C0B046F">
    <w:name w:val="2E96813782C846A5924FA4644C0B046F"/>
    <w:rsid w:val="008D4558"/>
  </w:style>
  <w:style w:type="paragraph" w:customStyle="1" w:styleId="7F9EE297C7F342489427F55B2104FD83">
    <w:name w:val="7F9EE297C7F342489427F55B2104FD83"/>
    <w:rsid w:val="008D4558"/>
  </w:style>
  <w:style w:type="paragraph" w:customStyle="1" w:styleId="C1DD9EA4CEBC4D8AA3A2C725BACA513A">
    <w:name w:val="C1DD9EA4CEBC4D8AA3A2C725BACA513A"/>
    <w:rsid w:val="008D4558"/>
  </w:style>
  <w:style w:type="paragraph" w:customStyle="1" w:styleId="661CB174BD32415EAAD16F16CB3D70F3">
    <w:name w:val="661CB174BD32415EAAD16F16CB3D70F3"/>
    <w:rsid w:val="008D4558"/>
  </w:style>
  <w:style w:type="paragraph" w:customStyle="1" w:styleId="8D4634AA41074A938602930EC4889B91">
    <w:name w:val="8D4634AA41074A938602930EC4889B91"/>
    <w:rsid w:val="008D4558"/>
  </w:style>
  <w:style w:type="paragraph" w:customStyle="1" w:styleId="2020E9EB0C2F4EEFACC39A5F584EC529">
    <w:name w:val="2020E9EB0C2F4EEFACC39A5F584EC529"/>
    <w:rsid w:val="008D4558"/>
  </w:style>
  <w:style w:type="paragraph" w:customStyle="1" w:styleId="777FCDB094804C39BE2503D7F3F31F41">
    <w:name w:val="777FCDB094804C39BE2503D7F3F31F41"/>
    <w:rsid w:val="008D4558"/>
  </w:style>
  <w:style w:type="paragraph" w:customStyle="1" w:styleId="5480325306984D1083334F409D3FF27E">
    <w:name w:val="5480325306984D1083334F409D3FF27E"/>
    <w:rsid w:val="008D4558"/>
  </w:style>
  <w:style w:type="paragraph" w:customStyle="1" w:styleId="B646C07E6D4A495AB8834025CCA51183">
    <w:name w:val="B646C07E6D4A495AB8834025CCA51183"/>
    <w:rsid w:val="008D4558"/>
  </w:style>
  <w:style w:type="paragraph" w:customStyle="1" w:styleId="FDD995B124E140648A7C29E661368965">
    <w:name w:val="FDD995B124E140648A7C29E661368965"/>
    <w:rsid w:val="008D4558"/>
  </w:style>
  <w:style w:type="paragraph" w:customStyle="1" w:styleId="028D086E3AE045EDB204E870CE6D0639">
    <w:name w:val="028D086E3AE045EDB204E870CE6D0639"/>
    <w:rsid w:val="008D4558"/>
  </w:style>
  <w:style w:type="paragraph" w:customStyle="1" w:styleId="B9F7D57851CE4B3AA84B78ADB9B22B3A">
    <w:name w:val="B9F7D57851CE4B3AA84B78ADB9B22B3A"/>
    <w:rsid w:val="008D4558"/>
  </w:style>
  <w:style w:type="paragraph" w:customStyle="1" w:styleId="C8FDAF7046BF4554868C4A8D27B0754C">
    <w:name w:val="C8FDAF7046BF4554868C4A8D27B0754C"/>
    <w:rsid w:val="008D4558"/>
  </w:style>
  <w:style w:type="paragraph" w:customStyle="1" w:styleId="D5D4195DCB7449F79F32AD775843F33A">
    <w:name w:val="D5D4195DCB7449F79F32AD775843F33A"/>
    <w:rsid w:val="008D4558"/>
  </w:style>
  <w:style w:type="paragraph" w:customStyle="1" w:styleId="78DB9EA0AE914A198A8798CEF37AEAE9">
    <w:name w:val="78DB9EA0AE914A198A8798CEF37AEAE9"/>
    <w:rsid w:val="008D4558"/>
  </w:style>
  <w:style w:type="paragraph" w:customStyle="1" w:styleId="E2AB78B9BE8246A688C63A119A36A94B">
    <w:name w:val="E2AB78B9BE8246A688C63A119A36A94B"/>
    <w:rsid w:val="008D4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430 Foulke Ln, Springfield, PA 19064 </CompanyAddress>
  <CompanyPhone>www.josephpconley.com</CompanyPhone>
  <CompanyFax/>
  <CompanyEmail>josephpconley@gmail.com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CD4D588-955F-4E7B-AC0A-91652C1B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TS101794867</Template>
  <TotalTime>1085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P. Conley</dc:creator>
  <cp:lastModifiedBy>Conley, Joseph (EX1 - Plymouth Meeting 2)</cp:lastModifiedBy>
  <cp:revision>138</cp:revision>
  <dcterms:created xsi:type="dcterms:W3CDTF">2013-06-03T12:25:00Z</dcterms:created>
  <dcterms:modified xsi:type="dcterms:W3CDTF">2016-05-20T14:40:00Z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